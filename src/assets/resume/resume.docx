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89"/>
        <w:tblOverlap w:val="nev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5309"/>
      </w:tblGrid>
      <w:tr w:rsidR="00EC09EE" w:rsidTr="00EC09EE">
        <w:trPr>
          <w:trHeight w:val="873"/>
        </w:trPr>
        <w:tc>
          <w:tcPr>
            <w:tcW w:w="4910" w:type="dxa"/>
            <w:tcBorders>
              <w:right w:val="nil"/>
            </w:tcBorders>
          </w:tcPr>
          <w:p w:rsidR="00F364A9" w:rsidRPr="00F364A9" w:rsidRDefault="00EC09EE" w:rsidP="00F364A9">
            <w:pPr>
              <w:pStyle w:val="Title"/>
              <w:pBdr>
                <w:bottom w:val="none" w:sz="0" w:space="0" w:color="auto"/>
              </w:pBdr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40"/>
                <w:szCs w:val="52"/>
              </w:rPr>
            </w:pPr>
            <w:r w:rsidRPr="00F364A9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40"/>
                <w:szCs w:val="52"/>
              </w:rPr>
              <w:t>Prateek Roy</w:t>
            </w:r>
          </w:p>
          <w:p w:rsidR="00F364A9" w:rsidRDefault="001701A9" w:rsidP="00F364A9">
            <w:pPr>
              <w:pStyle w:val="Title"/>
              <w:pBdr>
                <w:bottom w:val="none" w:sz="0" w:space="0" w:color="auto"/>
              </w:pBdr>
              <w:rPr>
                <w:sz w:val="18"/>
              </w:rPr>
            </w:pPr>
            <w:r>
              <w:rPr>
                <w:sz w:val="18"/>
              </w:rPr>
              <w:t>B.Tech Graduate</w:t>
            </w:r>
          </w:p>
          <w:p w:rsidR="00F364A9" w:rsidRDefault="001701A9" w:rsidP="00F364A9">
            <w:pPr>
              <w:pStyle w:val="Title"/>
              <w:pBdr>
                <w:bottom w:val="none" w:sz="0" w:space="0" w:color="auto"/>
              </w:pBdr>
              <w:rPr>
                <w:sz w:val="18"/>
                <w:lang w:val="en-IN"/>
              </w:rPr>
            </w:pPr>
            <w:r w:rsidRPr="001701A9">
              <w:rPr>
                <w:sz w:val="18"/>
                <w:lang w:val="en-IN"/>
              </w:rPr>
              <w:t xml:space="preserve">Dept. of </w:t>
            </w:r>
            <w:r>
              <w:rPr>
                <w:sz w:val="18"/>
                <w:lang w:val="en-IN"/>
              </w:rPr>
              <w:t>Civil</w:t>
            </w:r>
            <w:r w:rsidRPr="001701A9">
              <w:rPr>
                <w:sz w:val="18"/>
                <w:lang w:val="en-IN"/>
              </w:rPr>
              <w:t xml:space="preserve"> Engineering</w:t>
            </w:r>
          </w:p>
          <w:p w:rsidR="001701A9" w:rsidRPr="00F364A9" w:rsidRDefault="001701A9" w:rsidP="00F364A9">
            <w:pPr>
              <w:pStyle w:val="Title"/>
              <w:pBdr>
                <w:bottom w:val="none" w:sz="0" w:space="0" w:color="auto"/>
              </w:pBdr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28"/>
                <w:szCs w:val="52"/>
              </w:rPr>
            </w:pPr>
            <w:r>
              <w:rPr>
                <w:sz w:val="18"/>
                <w:lang w:val="en-IN"/>
              </w:rPr>
              <w:t xml:space="preserve">IIT </w:t>
            </w:r>
            <w:r w:rsidRPr="001701A9">
              <w:rPr>
                <w:sz w:val="18"/>
                <w:lang w:val="en-IN"/>
              </w:rPr>
              <w:t>Kanpur</w:t>
            </w:r>
            <w:r w:rsidR="00F364A9">
              <w:rPr>
                <w:sz w:val="18"/>
                <w:lang w:val="en-IN"/>
              </w:rPr>
              <w:t xml:space="preserve"> (U.P., INDIA) - 208016</w:t>
            </w:r>
          </w:p>
        </w:tc>
        <w:tc>
          <w:tcPr>
            <w:tcW w:w="5309" w:type="dxa"/>
            <w:tcBorders>
              <w:top w:val="nil"/>
              <w:left w:val="nil"/>
            </w:tcBorders>
          </w:tcPr>
          <w:p w:rsidR="00EC09EE" w:rsidRPr="00EC09EE" w:rsidRDefault="00EC09EE" w:rsidP="00EC09EE">
            <w:pPr>
              <w:pStyle w:val="Title"/>
              <w:pBdr>
                <w:bottom w:val="none" w:sz="0" w:space="0" w:color="auto"/>
              </w:pBdr>
              <w:rPr>
                <w:rFonts w:asciiTheme="minorHAnsi" w:eastAsiaTheme="minorHAnsi" w:hAnsiTheme="minorHAnsi" w:cstheme="minorBidi"/>
                <w:color w:val="404040" w:themeColor="text1" w:themeTint="BF"/>
                <w:kern w:val="0"/>
                <w:sz w:val="18"/>
                <w:szCs w:val="18"/>
              </w:rPr>
            </w:pPr>
            <w:r w:rsidRPr="00EC09EE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Address</w:t>
            </w:r>
            <w:r w:rsidR="0073506B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:</w:t>
            </w:r>
            <w:r w:rsidRPr="00EC09EE">
              <w:rPr>
                <w:rFonts w:asciiTheme="minorHAnsi" w:eastAsiaTheme="minorHAnsi" w:hAnsiTheme="minorHAnsi" w:cstheme="minorBidi"/>
                <w:color w:val="404040" w:themeColor="text1" w:themeTint="BF"/>
                <w:kern w:val="0"/>
                <w:sz w:val="18"/>
                <w:szCs w:val="18"/>
              </w:rPr>
              <w:t xml:space="preserve"> </w:t>
            </w:r>
            <w:r w:rsidRPr="001E47EE">
              <w:rPr>
                <w:rStyle w:val="Hyperlink"/>
                <w:sz w:val="18"/>
                <w:szCs w:val="18"/>
                <w:u w:val="none"/>
              </w:rPr>
              <w:t>Delhi – 110009, INDIA</w:t>
            </w:r>
          </w:p>
          <w:p w:rsidR="00EC09EE" w:rsidRPr="00EC09EE" w:rsidRDefault="0073506B" w:rsidP="00EC09EE">
            <w:pPr>
              <w:pStyle w:val="Title"/>
              <w:pBdr>
                <w:bottom w:val="none" w:sz="0" w:space="0" w:color="auto"/>
              </w:pBdr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Mobile No.:</w:t>
            </w:r>
            <w:r w:rsidR="00EC09EE" w:rsidRPr="00EC09EE">
              <w:rPr>
                <w:sz w:val="18"/>
                <w:szCs w:val="18"/>
              </w:rPr>
              <w:t xml:space="preserve"> </w:t>
            </w:r>
            <w:r w:rsidRPr="0073506B">
              <w:rPr>
                <w:rStyle w:val="Hyperlink"/>
                <w:sz w:val="18"/>
                <w:szCs w:val="18"/>
                <w:u w:val="none"/>
              </w:rPr>
              <w:t>(+91)</w:t>
            </w:r>
            <w:r w:rsidR="00EC09EE" w:rsidRPr="001E47EE">
              <w:rPr>
                <w:rStyle w:val="Hyperlink"/>
                <w:sz w:val="18"/>
                <w:u w:val="none"/>
              </w:rPr>
              <w:t>7011694100</w:t>
            </w:r>
          </w:p>
          <w:p w:rsidR="00EC09EE" w:rsidRPr="00EC09EE" w:rsidRDefault="00EC09EE" w:rsidP="00EC09EE">
            <w:pPr>
              <w:pStyle w:val="Title"/>
              <w:pBdr>
                <w:bottom w:val="none" w:sz="0" w:space="0" w:color="auto"/>
              </w:pBdr>
              <w:rPr>
                <w:rStyle w:val="Hyperlink"/>
                <w:rFonts w:asciiTheme="minorHAnsi" w:eastAsiaTheme="minorHAnsi" w:hAnsiTheme="minorHAnsi" w:cstheme="minorBidi"/>
                <w:kern w:val="0"/>
                <w:sz w:val="18"/>
                <w:szCs w:val="18"/>
                <w:u w:val="none"/>
              </w:rPr>
            </w:pPr>
            <w:r w:rsidRPr="00EC09EE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Email</w:t>
            </w:r>
            <w:r w:rsidR="0073506B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:</w:t>
            </w:r>
            <w:r w:rsidRPr="00EC09EE">
              <w:rPr>
                <w:rFonts w:asciiTheme="minorHAnsi" w:eastAsiaTheme="minorHAnsi" w:hAnsiTheme="minorHAnsi" w:cstheme="minorBidi"/>
                <w:color w:val="404040" w:themeColor="text1" w:themeTint="BF"/>
                <w:kern w:val="0"/>
                <w:sz w:val="18"/>
                <w:szCs w:val="18"/>
              </w:rPr>
              <w:t xml:space="preserve"> </w:t>
            </w:r>
            <w:hyperlink r:id="rId7" w:history="1">
              <w:r w:rsidRPr="00EC09EE">
                <w:rPr>
                  <w:rStyle w:val="Hyperlink"/>
                  <w:rFonts w:asciiTheme="minorHAnsi" w:eastAsiaTheme="minorHAnsi" w:hAnsiTheme="minorHAnsi" w:cstheme="minorBidi"/>
                  <w:kern w:val="0"/>
                  <w:sz w:val="18"/>
                  <w:szCs w:val="18"/>
                  <w:u w:val="none"/>
                </w:rPr>
                <w:t>royprateek96@gmail.com</w:t>
              </w:r>
            </w:hyperlink>
          </w:p>
          <w:p w:rsidR="00EC09EE" w:rsidRPr="00EC09EE" w:rsidRDefault="00EC09EE" w:rsidP="00EC09EE">
            <w:pPr>
              <w:pStyle w:val="Title"/>
              <w:pBdr>
                <w:bottom w:val="none" w:sz="0" w:space="0" w:color="auto"/>
              </w:pBdr>
              <w:rPr>
                <w:rFonts w:asciiTheme="minorHAnsi" w:eastAsiaTheme="minorHAnsi" w:hAnsiTheme="minorHAnsi" w:cstheme="minorBidi"/>
                <w:color w:val="404040" w:themeColor="text1" w:themeTint="BF"/>
                <w:kern w:val="0"/>
                <w:sz w:val="18"/>
                <w:szCs w:val="18"/>
              </w:rPr>
            </w:pPr>
            <w:r w:rsidRPr="001E47EE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GitHub</w:t>
            </w:r>
            <w:r w:rsidR="0073506B">
              <w:rPr>
                <w:sz w:val="18"/>
                <w:szCs w:val="18"/>
              </w:rPr>
              <w:t>:</w:t>
            </w:r>
            <w:r w:rsidRPr="00EC09EE">
              <w:rPr>
                <w:sz w:val="18"/>
                <w:szCs w:val="18"/>
              </w:rPr>
              <w:t xml:space="preserve"> </w:t>
            </w:r>
            <w:hyperlink r:id="rId8" w:history="1">
              <w:r w:rsidRPr="00840021">
                <w:rPr>
                  <w:rStyle w:val="Hyperlink"/>
                  <w:sz w:val="18"/>
                  <w:szCs w:val="18"/>
                  <w:u w:val="none"/>
                </w:rPr>
                <w:t>github.com/prateekroy96</w:t>
              </w:r>
            </w:hyperlink>
          </w:p>
          <w:p w:rsidR="00EC09EE" w:rsidRPr="00EC09EE" w:rsidRDefault="00EC09EE" w:rsidP="0073506B">
            <w:pPr>
              <w:pStyle w:val="Title"/>
              <w:pBdr>
                <w:bottom w:val="none" w:sz="0" w:space="0" w:color="auto"/>
              </w:pBdr>
              <w:rPr>
                <w:rFonts w:asciiTheme="minorHAnsi" w:eastAsiaTheme="minorHAnsi" w:hAnsiTheme="minorHAnsi" w:cstheme="minorBidi"/>
                <w:color w:val="404040" w:themeColor="text1" w:themeTint="BF"/>
                <w:kern w:val="0"/>
                <w:sz w:val="18"/>
                <w:szCs w:val="18"/>
              </w:rPr>
            </w:pPr>
            <w:r w:rsidRPr="00EC09EE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LinkedIN</w:t>
            </w:r>
            <w:r w:rsidR="0073506B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:</w:t>
            </w:r>
            <w:r w:rsidRPr="00EC09EE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 xml:space="preserve"> </w:t>
            </w:r>
            <w:hyperlink r:id="rId9" w:history="1">
              <w:r w:rsidRPr="00EC09EE">
                <w:rPr>
                  <w:rStyle w:val="Hyperlink"/>
                  <w:rFonts w:asciiTheme="minorHAnsi" w:eastAsiaTheme="minorHAnsi" w:hAnsiTheme="minorHAnsi" w:cstheme="minorBidi"/>
                  <w:kern w:val="0"/>
                  <w:sz w:val="18"/>
                  <w:szCs w:val="18"/>
                  <w:u w:val="none"/>
                </w:rPr>
                <w:t>www.linkedin.com/in/prateek-roy-563b8a188/</w:t>
              </w:r>
            </w:hyperlink>
            <w:bookmarkStart w:id="0" w:name="_GoBack"/>
            <w:bookmarkEnd w:id="0"/>
          </w:p>
        </w:tc>
      </w:tr>
    </w:tbl>
    <w:sdt>
      <w:sdtPr>
        <w:alias w:val="Education:"/>
        <w:tag w:val="Education:"/>
        <w:id w:val="1513793667"/>
        <w:placeholder>
          <w:docPart w:val="C98BFBAE12C14972A8BD7F34316A727A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 w:rsidRPr="00A76432">
            <w:rPr>
              <w:color w:val="2B2B2B" w:themeColor="accent1" w:themeTint="E6"/>
            </w:rPr>
            <w:t>Education</w:t>
          </w:r>
        </w:p>
      </w:sdtContent>
    </w:sdt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4394"/>
        <w:gridCol w:w="1417"/>
        <w:gridCol w:w="1147"/>
      </w:tblGrid>
      <w:tr w:rsidR="00761126" w:rsidTr="004F09B9">
        <w:tc>
          <w:tcPr>
            <w:tcW w:w="3256" w:type="dxa"/>
            <w:shd w:val="clear" w:color="auto" w:fill="D9D9D9" w:themeFill="background1" w:themeFillShade="D9"/>
          </w:tcPr>
          <w:p w:rsidR="00761126" w:rsidRDefault="00761126" w:rsidP="00761126">
            <w:pPr>
              <w:pStyle w:val="ListBullet"/>
              <w:numPr>
                <w:ilvl w:val="0"/>
                <w:numId w:val="0"/>
              </w:numPr>
            </w:pPr>
            <w:r w:rsidRPr="00761126"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  <w:t>Qualification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761126" w:rsidRPr="00761126" w:rsidRDefault="00761126" w:rsidP="00761126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</w:pPr>
            <w:r w:rsidRPr="00761126"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  <w:t>Institution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61126" w:rsidRPr="00761126" w:rsidRDefault="00761126" w:rsidP="00761126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</w:pPr>
            <w:r w:rsidRPr="00761126"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  <w:t>CPI/%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761126" w:rsidRPr="00761126" w:rsidRDefault="00761126" w:rsidP="00761126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</w:pPr>
            <w:r w:rsidRPr="00761126"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  <w:t>Year</w:t>
            </w:r>
          </w:p>
        </w:tc>
      </w:tr>
      <w:tr w:rsidR="00761126" w:rsidTr="004F09B9">
        <w:tc>
          <w:tcPr>
            <w:tcW w:w="3256" w:type="dxa"/>
            <w:shd w:val="clear" w:color="auto" w:fill="D9D9D9" w:themeFill="background1" w:themeFillShade="D9"/>
          </w:tcPr>
          <w:p w:rsidR="00761126" w:rsidRDefault="00761126" w:rsidP="00761126">
            <w:pPr>
              <w:pStyle w:val="ListBullet"/>
              <w:numPr>
                <w:ilvl w:val="0"/>
                <w:numId w:val="0"/>
              </w:numPr>
            </w:pPr>
            <w:r w:rsidRPr="00761126">
              <w:t>B. Tech: Civil Engineering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761126" w:rsidRDefault="00761126" w:rsidP="00761126">
            <w:pPr>
              <w:pStyle w:val="ListBullet"/>
              <w:numPr>
                <w:ilvl w:val="0"/>
                <w:numId w:val="0"/>
              </w:numPr>
            </w:pPr>
            <w:r>
              <w:t>IIT Kanpur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61126" w:rsidRDefault="00AE40F2" w:rsidP="00761126">
            <w:pPr>
              <w:pStyle w:val="ListBullet"/>
              <w:numPr>
                <w:ilvl w:val="0"/>
                <w:numId w:val="0"/>
              </w:numPr>
            </w:pPr>
            <w:r>
              <w:t>7.2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761126" w:rsidRDefault="00AE40F2" w:rsidP="00761126">
            <w:pPr>
              <w:pStyle w:val="ListBullet"/>
              <w:numPr>
                <w:ilvl w:val="0"/>
                <w:numId w:val="0"/>
              </w:numPr>
            </w:pPr>
            <w:r>
              <w:t>2018</w:t>
            </w:r>
          </w:p>
        </w:tc>
      </w:tr>
      <w:tr w:rsidR="00761126" w:rsidTr="004F09B9">
        <w:tc>
          <w:tcPr>
            <w:tcW w:w="3256" w:type="dxa"/>
            <w:shd w:val="clear" w:color="auto" w:fill="D9D9D9" w:themeFill="background1" w:themeFillShade="D9"/>
          </w:tcPr>
          <w:p w:rsidR="00761126" w:rsidRPr="00F20F85" w:rsidRDefault="00AE40F2" w:rsidP="00761126">
            <w:pPr>
              <w:pStyle w:val="ListBullet"/>
              <w:numPr>
                <w:ilvl w:val="0"/>
                <w:numId w:val="0"/>
              </w:numPr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</w:pPr>
            <w:r w:rsidRPr="004F09B9">
              <w:t>Senior Secondary (12th Grade)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761126" w:rsidRDefault="00AE40F2" w:rsidP="00761126">
            <w:pPr>
              <w:pStyle w:val="ListBullet"/>
              <w:numPr>
                <w:ilvl w:val="0"/>
                <w:numId w:val="0"/>
              </w:numPr>
            </w:pPr>
            <w:r w:rsidRPr="00AE40F2">
              <w:t>Goodley Public School, Delhi - 110088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61126" w:rsidRDefault="00AE40F2" w:rsidP="00761126">
            <w:pPr>
              <w:pStyle w:val="ListBullet"/>
              <w:numPr>
                <w:ilvl w:val="0"/>
                <w:numId w:val="0"/>
              </w:numPr>
            </w:pPr>
            <w:r>
              <w:t>93.2%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761126" w:rsidRDefault="00AE40F2" w:rsidP="00761126">
            <w:pPr>
              <w:pStyle w:val="ListBullet"/>
              <w:numPr>
                <w:ilvl w:val="0"/>
                <w:numId w:val="0"/>
              </w:numPr>
            </w:pPr>
            <w:r>
              <w:t>2014</w:t>
            </w:r>
          </w:p>
        </w:tc>
      </w:tr>
      <w:tr w:rsidR="00AE40F2" w:rsidTr="004F09B9">
        <w:tc>
          <w:tcPr>
            <w:tcW w:w="3256" w:type="dxa"/>
            <w:shd w:val="clear" w:color="auto" w:fill="D9D9D9" w:themeFill="background1" w:themeFillShade="D9"/>
          </w:tcPr>
          <w:p w:rsidR="00AE40F2" w:rsidRPr="00F20F85" w:rsidRDefault="00F20F85" w:rsidP="00AE40F2">
            <w:pPr>
              <w:pStyle w:val="ListBullet"/>
              <w:numPr>
                <w:ilvl w:val="0"/>
                <w:numId w:val="0"/>
              </w:numPr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</w:pPr>
            <w:r w:rsidRPr="004F09B9">
              <w:t xml:space="preserve">High School </w:t>
            </w:r>
            <w:r w:rsidR="00AE40F2" w:rsidRPr="004F09B9">
              <w:t>(10th Grade)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AE40F2" w:rsidRDefault="00AE40F2" w:rsidP="00AE40F2">
            <w:pPr>
              <w:pStyle w:val="ListBullet"/>
              <w:numPr>
                <w:ilvl w:val="0"/>
                <w:numId w:val="0"/>
              </w:numPr>
            </w:pPr>
            <w:r w:rsidRPr="00AE40F2">
              <w:t>Goodley Public School, Delhi - 110088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E40F2" w:rsidRDefault="00AE40F2" w:rsidP="00AE40F2">
            <w:pPr>
              <w:pStyle w:val="ListBullet"/>
              <w:numPr>
                <w:ilvl w:val="0"/>
                <w:numId w:val="0"/>
              </w:numPr>
            </w:pPr>
            <w:r>
              <w:t>10.0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AE40F2" w:rsidRDefault="00AE40F2" w:rsidP="00AE40F2">
            <w:pPr>
              <w:pStyle w:val="ListBullet"/>
              <w:numPr>
                <w:ilvl w:val="0"/>
                <w:numId w:val="0"/>
              </w:numPr>
            </w:pPr>
            <w:r>
              <w:t>2012</w:t>
            </w:r>
          </w:p>
        </w:tc>
      </w:tr>
      <w:tr w:rsidR="00AF57A2" w:rsidTr="00A76432">
        <w:trPr>
          <w:trHeight w:val="9465"/>
        </w:trPr>
        <w:tc>
          <w:tcPr>
            <w:tcW w:w="3256" w:type="dxa"/>
            <w:shd w:val="clear" w:color="auto" w:fill="F2F2F2" w:themeFill="background1" w:themeFillShade="F2"/>
          </w:tcPr>
          <w:p w:rsidR="00AF57A2" w:rsidRPr="00A76432" w:rsidRDefault="00AF57A2" w:rsidP="00AF57A2">
            <w:pPr>
              <w:pStyle w:val="Heading1"/>
              <w:outlineLvl w:val="0"/>
              <w:rPr>
                <w:color w:val="2B2B2B" w:themeColor="accent1" w:themeTint="E6"/>
              </w:rPr>
            </w:pPr>
            <w:r w:rsidRPr="00A76432">
              <w:rPr>
                <w:color w:val="2B2B2B" w:themeColor="accent1" w:themeTint="E6"/>
              </w:rPr>
              <w:t>Scholastic Achievements</w:t>
            </w:r>
          </w:p>
          <w:p w:rsidR="00AF57A2" w:rsidRDefault="00AF57A2" w:rsidP="00AF57A2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GATE -19 Score (CE)</w:t>
            </w:r>
            <w:r w:rsidRPr="00AE40F2">
              <w:rPr>
                <w:lang w:val="en-IN" w:eastAsia="en-IN"/>
              </w:rPr>
              <w:t>- </w:t>
            </w:r>
            <w:r w:rsidRPr="00AE40F2">
              <w:rPr>
                <w:b/>
                <w:bCs/>
                <w:lang w:val="en-IN" w:eastAsia="en-IN"/>
              </w:rPr>
              <w:t>675</w:t>
            </w:r>
            <w:r w:rsidRPr="00AE40F2">
              <w:rPr>
                <w:lang w:val="en-IN" w:eastAsia="en-IN"/>
              </w:rPr>
              <w:t>;   </w:t>
            </w:r>
          </w:p>
          <w:p w:rsidR="00AF57A2" w:rsidRPr="00AE40F2" w:rsidRDefault="00AF57A2" w:rsidP="00AF57A2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 w:eastAsia="en-IN"/>
              </w:rPr>
            </w:pPr>
            <w:r w:rsidRPr="00AE40F2">
              <w:rPr>
                <w:lang w:val="en-IN" w:eastAsia="en-IN"/>
              </w:rPr>
              <w:t> AIR - </w:t>
            </w:r>
            <w:r w:rsidRPr="00AE40F2">
              <w:rPr>
                <w:b/>
                <w:bCs/>
                <w:lang w:val="en-IN" w:eastAsia="en-IN"/>
              </w:rPr>
              <w:t>1783</w:t>
            </w:r>
          </w:p>
          <w:p w:rsidR="00AF57A2" w:rsidRDefault="00AF57A2" w:rsidP="00AF57A2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GATE -18 Score (CE)</w:t>
            </w:r>
            <w:r w:rsidRPr="00AE40F2">
              <w:rPr>
                <w:lang w:val="en-IN" w:eastAsia="en-IN"/>
              </w:rPr>
              <w:t>- </w:t>
            </w:r>
            <w:r w:rsidRPr="00AE40F2">
              <w:rPr>
                <w:b/>
                <w:bCs/>
                <w:lang w:val="en-IN" w:eastAsia="en-IN"/>
              </w:rPr>
              <w:t>564</w:t>
            </w:r>
            <w:r w:rsidRPr="00AE40F2">
              <w:rPr>
                <w:lang w:val="en-IN" w:eastAsia="en-IN"/>
              </w:rPr>
              <w:t>;</w:t>
            </w:r>
          </w:p>
          <w:p w:rsidR="00AF57A2" w:rsidRPr="00AF57A2" w:rsidRDefault="00AF57A2" w:rsidP="00AF57A2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 w:eastAsia="en-IN"/>
              </w:rPr>
            </w:pPr>
            <w:r w:rsidRPr="00AF57A2">
              <w:rPr>
                <w:lang w:val="en-IN" w:eastAsia="en-IN"/>
              </w:rPr>
              <w:t> AIR – </w:t>
            </w:r>
            <w:r w:rsidRPr="00AF57A2">
              <w:rPr>
                <w:b/>
                <w:bCs/>
                <w:lang w:val="en-IN" w:eastAsia="en-IN"/>
              </w:rPr>
              <w:t>5400</w:t>
            </w:r>
          </w:p>
          <w:p w:rsidR="00AF57A2" w:rsidRPr="001509B7" w:rsidRDefault="00AF57A2" w:rsidP="00AF57A2">
            <w:pPr>
              <w:pStyle w:val="ListBullet"/>
              <w:rPr>
                <w:lang w:val="en-IN" w:eastAsia="en-IN"/>
              </w:rPr>
            </w:pPr>
            <w:r w:rsidRPr="00AE40F2">
              <w:rPr>
                <w:lang w:val="en-IN" w:eastAsia="en-IN"/>
              </w:rPr>
              <w:t>JEE Advanced (2014) Category Rank - </w:t>
            </w:r>
            <w:r w:rsidRPr="00AE40F2">
              <w:rPr>
                <w:b/>
                <w:bCs/>
                <w:lang w:val="en-IN" w:eastAsia="en-IN"/>
              </w:rPr>
              <w:t>467 </w:t>
            </w:r>
          </w:p>
          <w:p w:rsidR="001509B7" w:rsidRPr="00A76432" w:rsidRDefault="009A2C17" w:rsidP="001509B7">
            <w:pPr>
              <w:pStyle w:val="Heading1"/>
              <w:outlineLvl w:val="0"/>
              <w:rPr>
                <w:color w:val="2B2B2B" w:themeColor="accent1" w:themeTint="E6"/>
              </w:rPr>
            </w:pPr>
            <w:r>
              <w:rPr>
                <w:color w:val="2B2B2B" w:themeColor="accent1" w:themeTint="E6"/>
              </w:rPr>
              <w:t>Programming Languages</w:t>
            </w:r>
          </w:p>
          <w:p w:rsidR="001509B7" w:rsidRDefault="009A2C17" w:rsidP="001509B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JavaScript</w:t>
            </w:r>
          </w:p>
          <w:p w:rsidR="009A2C17" w:rsidRDefault="009A2C17" w:rsidP="001509B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HTML / CSS</w:t>
            </w:r>
          </w:p>
          <w:p w:rsidR="009A2C17" w:rsidRDefault="009A2C17" w:rsidP="001509B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Python</w:t>
            </w:r>
          </w:p>
          <w:p w:rsidR="009A2C17" w:rsidRDefault="009A2C17" w:rsidP="001509B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C++</w:t>
            </w:r>
          </w:p>
          <w:p w:rsidR="009A2C17" w:rsidRDefault="009A2C17" w:rsidP="001509B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MATLAB</w:t>
            </w:r>
          </w:p>
          <w:p w:rsidR="001509B7" w:rsidRPr="00A76432" w:rsidRDefault="009A2C17" w:rsidP="001509B7">
            <w:pPr>
              <w:pStyle w:val="Heading1"/>
              <w:outlineLvl w:val="0"/>
              <w:rPr>
                <w:color w:val="2B2B2B" w:themeColor="accent1" w:themeTint="E6"/>
              </w:rPr>
            </w:pPr>
            <w:r>
              <w:rPr>
                <w:color w:val="2B2B2B" w:themeColor="accent1" w:themeTint="E6"/>
              </w:rPr>
              <w:t>Software</w:t>
            </w:r>
          </w:p>
          <w:p w:rsidR="009A2C17" w:rsidRPr="00201A38" w:rsidRDefault="009A2C17" w:rsidP="00201A38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lang w:val="en-IN" w:eastAsia="en-IN"/>
              </w:rPr>
            </w:pPr>
            <w:r w:rsidRPr="00201A38">
              <w:rPr>
                <w:b/>
                <w:lang w:val="en-IN" w:eastAsia="en-IN"/>
              </w:rPr>
              <w:t>Web Development</w:t>
            </w:r>
          </w:p>
          <w:p w:rsidR="009A2C17" w:rsidRDefault="009A2C17" w:rsidP="009A2C1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Angular</w:t>
            </w:r>
          </w:p>
          <w:p w:rsidR="009A2C17" w:rsidRDefault="009A2C17" w:rsidP="009A2C1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Vue</w:t>
            </w:r>
          </w:p>
          <w:p w:rsidR="009A2C17" w:rsidRDefault="009A2C17" w:rsidP="009A2C1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Django</w:t>
            </w:r>
          </w:p>
          <w:p w:rsidR="009A2C17" w:rsidRDefault="009A2C17" w:rsidP="009A2C1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SQL</w:t>
            </w:r>
          </w:p>
          <w:p w:rsidR="009A2C17" w:rsidRPr="00201A38" w:rsidRDefault="009A2C17" w:rsidP="00201A38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lang w:val="en-IN" w:eastAsia="en-IN"/>
              </w:rPr>
            </w:pPr>
            <w:r w:rsidRPr="00201A38">
              <w:rPr>
                <w:b/>
                <w:lang w:val="en-IN" w:eastAsia="en-IN"/>
              </w:rPr>
              <w:t>General</w:t>
            </w:r>
          </w:p>
          <w:p w:rsidR="009A2C17" w:rsidRPr="00201A38" w:rsidRDefault="009A2C17" w:rsidP="00201A38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Photoshop</w:t>
            </w:r>
          </w:p>
          <w:p w:rsidR="009A2C17" w:rsidRPr="005A5487" w:rsidRDefault="009A2C17" w:rsidP="005A548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Github/Heroku</w:t>
            </w:r>
          </w:p>
        </w:tc>
        <w:tc>
          <w:tcPr>
            <w:tcW w:w="6958" w:type="dxa"/>
            <w:gridSpan w:val="3"/>
          </w:tcPr>
          <w:p w:rsidR="00AF57A2" w:rsidRPr="00A76432" w:rsidRDefault="00AF57A2" w:rsidP="00AF57A2">
            <w:pPr>
              <w:pStyle w:val="Heading1"/>
              <w:outlineLvl w:val="0"/>
              <w:rPr>
                <w:color w:val="2B2B2B" w:themeColor="accent1" w:themeTint="E6"/>
              </w:rPr>
            </w:pPr>
            <w:r w:rsidRPr="00A76432">
              <w:rPr>
                <w:color w:val="2B2B2B" w:themeColor="accent1" w:themeTint="E6"/>
              </w:rPr>
              <w:t>Projects</w:t>
            </w:r>
          </w:p>
          <w:p w:rsidR="00AF57A2" w:rsidRDefault="00AF57A2" w:rsidP="00AF57A2">
            <w:pPr>
              <w:pStyle w:val="Heading2"/>
              <w:outlineLvl w:val="1"/>
            </w:pPr>
            <w:r w:rsidRPr="00AE40F2">
              <w:t>Atmospheric Pollution in India: Data Analysis and Evaluation</w:t>
            </w:r>
          </w:p>
          <w:p w:rsidR="00AF57A2" w:rsidRPr="00AE40F2" w:rsidRDefault="00AF57A2" w:rsidP="00AF57A2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i/>
              </w:rPr>
            </w:pPr>
            <w:r w:rsidRPr="00AE40F2">
              <w:rPr>
                <w:i/>
              </w:rPr>
              <w:t>Undergraduate Project</w:t>
            </w:r>
          </w:p>
          <w:p w:rsidR="00AF57A2" w:rsidRDefault="00AF57A2" w:rsidP="00201A38">
            <w:pPr>
              <w:pStyle w:val="ListBullet"/>
            </w:pPr>
            <w:r>
              <w:t>Collected all the available data of different pollutants in major cities of India and found the annu</w:t>
            </w:r>
            <w:r w:rsidR="00201A38">
              <w:t>al pollution trend in each city</w:t>
            </w:r>
            <w:r>
              <w:t>.</w:t>
            </w:r>
            <w:r w:rsidR="00201A38">
              <w:t xml:space="preserve"> The pollution</w:t>
            </w:r>
            <w:r>
              <w:t xml:space="preserve"> levels across all the cities with respective meteorological parameters such as temperature, solar radiation, rela</w:t>
            </w:r>
            <w:r w:rsidR="00201A38">
              <w:t>tive humidity and precipitation were compared.</w:t>
            </w:r>
          </w:p>
          <w:p w:rsidR="00AF57A2" w:rsidRDefault="00AF57A2" w:rsidP="00AF57A2">
            <w:pPr>
              <w:pStyle w:val="ListBullet"/>
            </w:pPr>
            <w:r>
              <w:t>Found correlation between different pollutant concentrations and meteorological parameters and commented on any significant correla</w:t>
            </w:r>
            <w:r w:rsidR="00201A38">
              <w:t>tion explaining or speculating</w:t>
            </w:r>
            <w:r>
              <w:t xml:space="preserve"> the underlining cause.</w:t>
            </w:r>
          </w:p>
          <w:p w:rsidR="00AF57A2" w:rsidRDefault="00AF57A2" w:rsidP="00AF57A2">
            <w:pPr>
              <w:pStyle w:val="Heading2"/>
              <w:outlineLvl w:val="1"/>
            </w:pPr>
            <w:r w:rsidRPr="00AE40F2">
              <w:t>Multi - Heuristic A* Algorithm</w:t>
            </w:r>
          </w:p>
          <w:p w:rsidR="00AF57A2" w:rsidRPr="00AE40F2" w:rsidRDefault="00AF57A2" w:rsidP="00AF57A2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i/>
              </w:rPr>
            </w:pPr>
            <w:r w:rsidRPr="00AE40F2">
              <w:rPr>
                <w:i/>
              </w:rPr>
              <w:t>Academic Project in EE698G</w:t>
            </w:r>
          </w:p>
          <w:p w:rsidR="00AF57A2" w:rsidRDefault="00AF57A2" w:rsidP="00AF57A2">
            <w:pPr>
              <w:pStyle w:val="ListBullet"/>
            </w:pPr>
            <w:r>
              <w:t>Studied the variation in efficiency provided by the multi-heuristic A* algorithm compared to the single heuristic A* algorithm by providing different combinations of heuristic functions.</w:t>
            </w:r>
          </w:p>
          <w:p w:rsidR="00AF57A2" w:rsidRDefault="00AF57A2" w:rsidP="00AF57A2">
            <w:pPr>
              <w:pStyle w:val="ListBullet"/>
            </w:pPr>
            <w:r>
              <w:t>The comparison was made by using the heuristics in a sliding tile puzzle and the time taken was noted against the minimum number of steps required to solve the puzzle.</w:t>
            </w:r>
          </w:p>
          <w:p w:rsidR="00AF57A2" w:rsidRDefault="00201A38" w:rsidP="00AF57A2">
            <w:pPr>
              <w:pStyle w:val="Heading2"/>
              <w:outlineLvl w:val="1"/>
            </w:pPr>
            <w:r>
              <w:t>Web Development projects</w:t>
            </w:r>
          </w:p>
          <w:p w:rsidR="00AF57A2" w:rsidRDefault="007C45A4" w:rsidP="00AF57A2">
            <w:pPr>
              <w:pStyle w:val="ListBullet"/>
            </w:pPr>
            <w:r w:rsidRPr="007C45A4">
              <w:rPr>
                <w:b/>
              </w:rPr>
              <w:t>Konnect – Messaging App:</w:t>
            </w:r>
            <w:r>
              <w:t xml:space="preserve"> It’s a</w:t>
            </w:r>
            <w:r w:rsidR="00020720">
              <w:t xml:space="preserve"> web application that allow</w:t>
            </w:r>
            <w:r>
              <w:t>s you to text to your friends. The project is made with HTML/CSS and Jav</w:t>
            </w:r>
            <w:r w:rsidR="00F05204">
              <w:t>aScript with dependencies like E</w:t>
            </w:r>
            <w:r>
              <w:t>xpressJS, socket.io, etc.</w:t>
            </w:r>
          </w:p>
          <w:p w:rsidR="00AF57A2" w:rsidRDefault="007C45A4" w:rsidP="00AF57A2">
            <w:pPr>
              <w:pStyle w:val="ListBullet"/>
            </w:pPr>
            <w:r w:rsidRPr="00020720">
              <w:rPr>
                <w:b/>
              </w:rPr>
              <w:t>To</w:t>
            </w:r>
            <w:r w:rsidR="00020720" w:rsidRPr="00020720">
              <w:rPr>
                <w:b/>
              </w:rPr>
              <w:t>-</w:t>
            </w:r>
            <w:r w:rsidRPr="00020720">
              <w:rPr>
                <w:b/>
              </w:rPr>
              <w:t>do List App:</w:t>
            </w:r>
            <w:r>
              <w:t xml:space="preserve"> A web app to help you manage your tasks. The project is made with the help of Angular Framework.</w:t>
            </w:r>
          </w:p>
          <w:p w:rsidR="005A5487" w:rsidRPr="005A5487" w:rsidRDefault="007C45A4" w:rsidP="005A5487">
            <w:pPr>
              <w:pStyle w:val="ListBullet"/>
            </w:pPr>
            <w:r w:rsidRPr="00020720">
              <w:rPr>
                <w:b/>
              </w:rPr>
              <w:t>Registration Template:</w:t>
            </w:r>
            <w:r>
              <w:t xml:space="preserve"> A generic registration portal that allows you to register, login or deactivate user.</w:t>
            </w:r>
            <w:r w:rsidR="00020720">
              <w:t xml:space="preserve"> Uses HTML/CSS and javascript with dependencies like ExpressJS, PassportJS, etc.</w:t>
            </w:r>
          </w:p>
          <w:p w:rsidR="00AF57A2" w:rsidRPr="005A5487" w:rsidRDefault="005A5487" w:rsidP="00AE40F2">
            <w:pPr>
              <w:pStyle w:val="ListBullet"/>
              <w:numPr>
                <w:ilvl w:val="0"/>
                <w:numId w:val="0"/>
              </w:numPr>
              <w:rPr>
                <w:i/>
              </w:rPr>
            </w:pPr>
            <w:r>
              <w:rPr>
                <w:sz w:val="18"/>
              </w:rPr>
              <w:t xml:space="preserve">         </w:t>
            </w:r>
            <w:r w:rsidRPr="005A5487">
              <w:rPr>
                <w:i/>
                <w:sz w:val="18"/>
              </w:rPr>
              <w:t>*All the projects are available at my github as open source</w:t>
            </w:r>
            <w:r>
              <w:rPr>
                <w:i/>
                <w:sz w:val="18"/>
              </w:rPr>
              <w:t>.</w:t>
            </w:r>
          </w:p>
        </w:tc>
      </w:tr>
    </w:tbl>
    <w:p w:rsidR="00A06D36" w:rsidRPr="004F09B9" w:rsidRDefault="00A06D36" w:rsidP="004F09B9">
      <w:pPr>
        <w:rPr>
          <w:sz w:val="16"/>
          <w:szCs w:val="16"/>
        </w:rPr>
      </w:pPr>
    </w:p>
    <w:sectPr w:rsidR="00A06D36" w:rsidRPr="004F09B9" w:rsidSect="00374627">
      <w:footerReference w:type="default" r:id="rId10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2A9" w:rsidRDefault="004A42A9">
      <w:pPr>
        <w:spacing w:after="0"/>
      </w:pPr>
      <w:r>
        <w:separator/>
      </w:r>
    </w:p>
  </w:endnote>
  <w:endnote w:type="continuationSeparator" w:id="0">
    <w:p w:rsidR="004A42A9" w:rsidRDefault="004A42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50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2A9" w:rsidRDefault="004A42A9">
      <w:pPr>
        <w:spacing w:after="0"/>
      </w:pPr>
      <w:r>
        <w:separator/>
      </w:r>
    </w:p>
  </w:footnote>
  <w:footnote w:type="continuationSeparator" w:id="0">
    <w:p w:rsidR="004A42A9" w:rsidRDefault="004A42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AC62E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517F1F"/>
    <w:multiLevelType w:val="multilevel"/>
    <w:tmpl w:val="1F042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47D20622"/>
    <w:multiLevelType w:val="hybridMultilevel"/>
    <w:tmpl w:val="E1DAF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D7482A"/>
    <w:multiLevelType w:val="hybridMultilevel"/>
    <w:tmpl w:val="64C8C2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3"/>
  </w:num>
  <w:num w:numId="20">
    <w:abstractNumId w:val="10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26"/>
    <w:rsid w:val="00010DB3"/>
    <w:rsid w:val="00020720"/>
    <w:rsid w:val="001509B7"/>
    <w:rsid w:val="00152AB3"/>
    <w:rsid w:val="001701A9"/>
    <w:rsid w:val="001E47EE"/>
    <w:rsid w:val="00201A38"/>
    <w:rsid w:val="00234381"/>
    <w:rsid w:val="002623C9"/>
    <w:rsid w:val="002843F5"/>
    <w:rsid w:val="003359F3"/>
    <w:rsid w:val="00374627"/>
    <w:rsid w:val="00394A6D"/>
    <w:rsid w:val="003F19B9"/>
    <w:rsid w:val="004476A1"/>
    <w:rsid w:val="004A42A9"/>
    <w:rsid w:val="004C6C35"/>
    <w:rsid w:val="004F09B9"/>
    <w:rsid w:val="005114E7"/>
    <w:rsid w:val="005A5487"/>
    <w:rsid w:val="005E5E55"/>
    <w:rsid w:val="00616068"/>
    <w:rsid w:val="006E401C"/>
    <w:rsid w:val="006F613A"/>
    <w:rsid w:val="0073506B"/>
    <w:rsid w:val="00761126"/>
    <w:rsid w:val="0077621B"/>
    <w:rsid w:val="007963CE"/>
    <w:rsid w:val="007C45A4"/>
    <w:rsid w:val="007D00B3"/>
    <w:rsid w:val="00825AA9"/>
    <w:rsid w:val="00840021"/>
    <w:rsid w:val="008916B6"/>
    <w:rsid w:val="008D5A4E"/>
    <w:rsid w:val="008E10EB"/>
    <w:rsid w:val="009763C8"/>
    <w:rsid w:val="009A2C17"/>
    <w:rsid w:val="009B3A27"/>
    <w:rsid w:val="009E3DCC"/>
    <w:rsid w:val="00A06D36"/>
    <w:rsid w:val="00A76432"/>
    <w:rsid w:val="00A8131A"/>
    <w:rsid w:val="00AE40F2"/>
    <w:rsid w:val="00AF57A2"/>
    <w:rsid w:val="00B32470"/>
    <w:rsid w:val="00B769EE"/>
    <w:rsid w:val="00C55DC3"/>
    <w:rsid w:val="00C57E43"/>
    <w:rsid w:val="00C72B59"/>
    <w:rsid w:val="00CB436E"/>
    <w:rsid w:val="00CC75DB"/>
    <w:rsid w:val="00D33143"/>
    <w:rsid w:val="00D56207"/>
    <w:rsid w:val="00D765AF"/>
    <w:rsid w:val="00DD4208"/>
    <w:rsid w:val="00E44214"/>
    <w:rsid w:val="00EA2B92"/>
    <w:rsid w:val="00EC09EE"/>
    <w:rsid w:val="00F05204"/>
    <w:rsid w:val="00F20F85"/>
    <w:rsid w:val="00F33D5F"/>
    <w:rsid w:val="00F364A9"/>
    <w:rsid w:val="00F6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19EA5"/>
  <w15:chartTrackingRefBased/>
  <w15:docId w15:val="{5A464948-BA5E-41AC-B840-08857C25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eekroy9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yprateek96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prateek-roy-563b8a188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teek%20Roy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8BFBAE12C14972A8BD7F34316A7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775D8-3FDE-44EB-9AE2-F34F499ED0C3}"/>
      </w:docPartPr>
      <w:docPartBody>
        <w:p w:rsidR="008C7831" w:rsidRDefault="00D40537">
          <w:pPr>
            <w:pStyle w:val="C98BFBAE12C14972A8BD7F34316A727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37"/>
    <w:rsid w:val="001B5C58"/>
    <w:rsid w:val="0038703A"/>
    <w:rsid w:val="004453B5"/>
    <w:rsid w:val="006A030B"/>
    <w:rsid w:val="008C7831"/>
    <w:rsid w:val="008F2569"/>
    <w:rsid w:val="00942311"/>
    <w:rsid w:val="00D40537"/>
    <w:rsid w:val="00E6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15BF10A6C6471BB7A9621E0FE049DD">
    <w:name w:val="7015BF10A6C6471BB7A9621E0FE049DD"/>
  </w:style>
  <w:style w:type="paragraph" w:customStyle="1" w:styleId="A3F14080316B44AA83149C2E490F6A89">
    <w:name w:val="A3F14080316B44AA83149C2E490F6A89"/>
  </w:style>
  <w:style w:type="paragraph" w:customStyle="1" w:styleId="8AA2D24098EA4355A450F49ABB5F6338">
    <w:name w:val="8AA2D24098EA4355A450F49ABB5F6338"/>
  </w:style>
  <w:style w:type="paragraph" w:customStyle="1" w:styleId="10B0A341435B40AFA96F060A430E3AAA">
    <w:name w:val="10B0A341435B40AFA96F060A430E3AAA"/>
  </w:style>
  <w:style w:type="paragraph" w:customStyle="1" w:styleId="4ECCB6CF661543B08CF71AB349B107D1">
    <w:name w:val="4ECCB6CF661543B08CF71AB349B107D1"/>
  </w:style>
  <w:style w:type="paragraph" w:customStyle="1" w:styleId="7827A5D0D85C45368C1336504B7692F6">
    <w:name w:val="7827A5D0D85C45368C1336504B7692F6"/>
  </w:style>
  <w:style w:type="paragraph" w:customStyle="1" w:styleId="A94711D77DA44410BF202DC15DD981EF">
    <w:name w:val="A94711D77DA44410BF202DC15DD981EF"/>
  </w:style>
  <w:style w:type="paragraph" w:customStyle="1" w:styleId="C98BFBAE12C14972A8BD7F34316A727A">
    <w:name w:val="C98BFBAE12C14972A8BD7F34316A727A"/>
  </w:style>
  <w:style w:type="paragraph" w:customStyle="1" w:styleId="EC8C111240954DB0BD915B3FD0EDFC06">
    <w:name w:val="EC8C111240954DB0BD915B3FD0EDFC06"/>
  </w:style>
  <w:style w:type="paragraph" w:customStyle="1" w:styleId="BE1C7EFE20D64D4BB6D59A3BE48835F0">
    <w:name w:val="BE1C7EFE20D64D4BB6D59A3BE48835F0"/>
  </w:style>
  <w:style w:type="paragraph" w:customStyle="1" w:styleId="A200060B4FBC45E3917CD02D0092E50E">
    <w:name w:val="A200060B4FBC45E3917CD02D0092E50E"/>
  </w:style>
  <w:style w:type="paragraph" w:customStyle="1" w:styleId="29A067A16C8C4C6AB52AF22740E1F40F">
    <w:name w:val="29A067A16C8C4C6AB52AF22740E1F40F"/>
  </w:style>
  <w:style w:type="paragraph" w:customStyle="1" w:styleId="B676A0BA546942F3A283D22BBEFAF020">
    <w:name w:val="B676A0BA546942F3A283D22BBEFAF020"/>
  </w:style>
  <w:style w:type="paragraph" w:customStyle="1" w:styleId="302C44D4E3A044628635B20F12CE32DF">
    <w:name w:val="302C44D4E3A044628635B20F12CE32DF"/>
  </w:style>
  <w:style w:type="paragraph" w:customStyle="1" w:styleId="B7B8914AAE9C41BFB6899E37FF0266E4">
    <w:name w:val="B7B8914AAE9C41BFB6899E37FF0266E4"/>
  </w:style>
  <w:style w:type="paragraph" w:customStyle="1" w:styleId="74823F1B367748AB858322DA8C162CBF">
    <w:name w:val="74823F1B367748AB858322DA8C162CBF"/>
  </w:style>
  <w:style w:type="paragraph" w:customStyle="1" w:styleId="0F6507C980D645F882F35E501A4E657A">
    <w:name w:val="0F6507C980D645F882F35E501A4E657A"/>
  </w:style>
  <w:style w:type="paragraph" w:customStyle="1" w:styleId="785820B4E65A4F66BACD8EB3953D3A89">
    <w:name w:val="785820B4E65A4F66BACD8EB3953D3A89"/>
  </w:style>
  <w:style w:type="paragraph" w:customStyle="1" w:styleId="ED397F3CE6AF4144B9608A3F1C010618">
    <w:name w:val="ED397F3CE6AF4144B9608A3F1C010618"/>
  </w:style>
  <w:style w:type="paragraph" w:customStyle="1" w:styleId="B795325BB51F4A4791B1B2D3C6E44220">
    <w:name w:val="B795325BB51F4A4791B1B2D3C6E44220"/>
  </w:style>
  <w:style w:type="paragraph" w:customStyle="1" w:styleId="D8DE5ECE81624EF4B1D918F8206035F9">
    <w:name w:val="D8DE5ECE81624EF4B1D918F8206035F9"/>
  </w:style>
  <w:style w:type="paragraph" w:customStyle="1" w:styleId="1F978266B7FD4EDF85CF5417079F3798">
    <w:name w:val="1F978266B7FD4EDF85CF5417079F3798"/>
  </w:style>
  <w:style w:type="paragraph" w:customStyle="1" w:styleId="D57467F43CB0450580B97835ABF4D20F">
    <w:name w:val="D57467F43CB0450580B97835ABF4D20F"/>
  </w:style>
  <w:style w:type="paragraph" w:customStyle="1" w:styleId="962A3BA5B1684AA0B2E2B6D3E0FBED21">
    <w:name w:val="962A3BA5B1684AA0B2E2B6D3E0FBED21"/>
  </w:style>
  <w:style w:type="paragraph" w:customStyle="1" w:styleId="A56DC6815FCD45F39F1660AE6B3FBB09">
    <w:name w:val="A56DC6815FCD45F39F1660AE6B3FBB09"/>
  </w:style>
  <w:style w:type="paragraph" w:customStyle="1" w:styleId="F1B9AEC72F3A41D6ADA6CF56A4BA2E26">
    <w:name w:val="F1B9AEC72F3A41D6ADA6CF56A4BA2E26"/>
  </w:style>
  <w:style w:type="paragraph" w:customStyle="1" w:styleId="4429C4F8D6724005A76AEA85502D5508">
    <w:name w:val="4429C4F8D6724005A76AEA85502D5508"/>
  </w:style>
  <w:style w:type="paragraph" w:customStyle="1" w:styleId="E1D9B60ACE0940328AC1A160F99AE514">
    <w:name w:val="E1D9B60ACE0940328AC1A160F99AE514"/>
  </w:style>
  <w:style w:type="paragraph" w:customStyle="1" w:styleId="CFF8B43DB2D14EADB742FB6E0EEACD6F">
    <w:name w:val="CFF8B43DB2D14EADB742FB6E0EEACD6F"/>
  </w:style>
  <w:style w:type="paragraph" w:customStyle="1" w:styleId="AFEA74DFFEF64EC3BB01297B99A4C3EF">
    <w:name w:val="AFEA74DFFEF64EC3BB01297B99A4C3EF"/>
  </w:style>
  <w:style w:type="paragraph" w:customStyle="1" w:styleId="FBF8EFC29C0A4F269F3CD79019DB49F7">
    <w:name w:val="FBF8EFC29C0A4F269F3CD79019DB49F7"/>
  </w:style>
  <w:style w:type="paragraph" w:customStyle="1" w:styleId="C2E1876054134BF0870186B31AF5408A">
    <w:name w:val="C2E1876054134BF0870186B31AF5408A"/>
  </w:style>
  <w:style w:type="paragraph" w:customStyle="1" w:styleId="35FC1998BD0B4823851DFE84DF12F458">
    <w:name w:val="35FC1998BD0B4823851DFE84DF12F458"/>
  </w:style>
  <w:style w:type="paragraph" w:customStyle="1" w:styleId="97553E9A6D0C4D96A11B2E5E58E0ABB3">
    <w:name w:val="97553E9A6D0C4D96A11B2E5E58E0ABB3"/>
  </w:style>
  <w:style w:type="paragraph" w:customStyle="1" w:styleId="24980075819D40B29800BA135D3DE8F0">
    <w:name w:val="24980075819D40B29800BA135D3DE8F0"/>
  </w:style>
  <w:style w:type="paragraph" w:customStyle="1" w:styleId="C0BBA1AFA14F42F78EF377E63208C062">
    <w:name w:val="C0BBA1AFA14F42F78EF377E63208C062"/>
  </w:style>
  <w:style w:type="paragraph" w:customStyle="1" w:styleId="DBAF7697BEA34D51A400036846C8B1A8">
    <w:name w:val="DBAF7697BEA34D51A400036846C8B1A8"/>
    <w:rsid w:val="004453B5"/>
  </w:style>
  <w:style w:type="paragraph" w:customStyle="1" w:styleId="390C06ABF3A24C839602AA6814D8FFDA">
    <w:name w:val="390C06ABF3A24C839602AA6814D8FFDA"/>
    <w:rsid w:val="004453B5"/>
  </w:style>
  <w:style w:type="paragraph" w:customStyle="1" w:styleId="049441D599A4481B96F7FDA6EA2E0AF1">
    <w:name w:val="049441D599A4481B96F7FDA6EA2E0AF1"/>
    <w:rsid w:val="004453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142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>Prateek Roy</dc:description>
  <cp:lastModifiedBy>Prateek Roy</cp:lastModifiedBy>
  <cp:revision>16</cp:revision>
  <cp:lastPrinted>2019-10-12T14:26:00Z</cp:lastPrinted>
  <dcterms:created xsi:type="dcterms:W3CDTF">2019-03-25T09:38:00Z</dcterms:created>
  <dcterms:modified xsi:type="dcterms:W3CDTF">2019-10-12T14:31:00Z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