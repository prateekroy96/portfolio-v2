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89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5309"/>
      </w:tblGrid>
      <w:tr w:rsidR="00EC09EE" w:rsidTr="00EC09EE">
        <w:trPr>
          <w:trHeight w:val="873"/>
        </w:trPr>
        <w:tc>
          <w:tcPr>
            <w:tcW w:w="4910" w:type="dxa"/>
            <w:tcBorders>
              <w:right w:val="nil"/>
            </w:tcBorders>
          </w:tcPr>
          <w:p w:rsidR="00F364A9" w:rsidRPr="00F364A9" w:rsidRDefault="00EC09EE" w:rsidP="00F364A9">
            <w:pPr>
              <w:pStyle w:val="Title"/>
              <w:pBdr>
                <w:bottom w:val="none" w:sz="0" w:space="0" w:color="auto"/>
              </w:pBdr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40"/>
                <w:szCs w:val="52"/>
              </w:rPr>
            </w:pPr>
            <w:r w:rsidRPr="00F364A9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40"/>
                <w:szCs w:val="52"/>
              </w:rPr>
              <w:t>Prateek Roy</w:t>
            </w:r>
          </w:p>
          <w:p w:rsidR="00F364A9" w:rsidRDefault="00D33E4D" w:rsidP="00F364A9">
            <w:pPr>
              <w:pStyle w:val="Title"/>
              <w:pBdr>
                <w:bottom w:val="none" w:sz="0" w:space="0" w:color="auto"/>
              </w:pBdr>
              <w:rPr>
                <w:sz w:val="18"/>
              </w:rPr>
            </w:pPr>
            <w:r>
              <w:rPr>
                <w:sz w:val="18"/>
              </w:rPr>
              <w:t>Full Stack Developer</w:t>
            </w:r>
          </w:p>
          <w:p w:rsidR="001701A9" w:rsidRPr="00D33E4D" w:rsidRDefault="00D33E4D" w:rsidP="00F364A9">
            <w:pPr>
              <w:pStyle w:val="Title"/>
              <w:pBdr>
                <w:bottom w:val="none" w:sz="0" w:space="0" w:color="auto"/>
              </w:pBdr>
              <w:rPr>
                <w:sz w:val="18"/>
                <w:lang w:val="en-IN"/>
              </w:rPr>
            </w:pPr>
            <w:proofErr w:type="spellStart"/>
            <w:r>
              <w:rPr>
                <w:sz w:val="18"/>
                <w:lang w:val="en-IN"/>
              </w:rPr>
              <w:t>Beadcore</w:t>
            </w:r>
            <w:proofErr w:type="spellEnd"/>
            <w:r>
              <w:rPr>
                <w:sz w:val="18"/>
                <w:lang w:val="en-IN"/>
              </w:rPr>
              <w:t xml:space="preserve"> </w:t>
            </w:r>
            <w:r w:rsidR="00D26BAE">
              <w:rPr>
                <w:sz w:val="18"/>
                <w:lang w:val="en-IN"/>
              </w:rPr>
              <w:t>InfoTech</w:t>
            </w:r>
            <w:r>
              <w:rPr>
                <w:sz w:val="18"/>
                <w:lang w:val="en-IN"/>
              </w:rPr>
              <w:t xml:space="preserve"> </w:t>
            </w:r>
            <w:proofErr w:type="spellStart"/>
            <w:r>
              <w:rPr>
                <w:sz w:val="18"/>
                <w:lang w:val="en-IN"/>
              </w:rPr>
              <w:t>Pvt.</w:t>
            </w:r>
            <w:proofErr w:type="spellEnd"/>
            <w:r>
              <w:rPr>
                <w:sz w:val="18"/>
                <w:lang w:val="en-IN"/>
              </w:rPr>
              <w:t xml:space="preserve"> Ltd.</w:t>
            </w:r>
          </w:p>
        </w:tc>
        <w:tc>
          <w:tcPr>
            <w:tcW w:w="5309" w:type="dxa"/>
            <w:tcBorders>
              <w:top w:val="nil"/>
              <w:left w:val="nil"/>
            </w:tcBorders>
          </w:tcPr>
          <w:p w:rsidR="00EC09EE" w:rsidRPr="00EC09EE" w:rsidRDefault="00EC09EE" w:rsidP="00EC09EE">
            <w:pPr>
              <w:pStyle w:val="Title"/>
              <w:pBdr>
                <w:bottom w:val="none" w:sz="0" w:space="0" w:color="auto"/>
              </w:pBdr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</w:pPr>
            <w:r w:rsidRPr="00EC09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Address</w:t>
            </w:r>
            <w:r w:rsidR="0073506B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:</w:t>
            </w:r>
            <w:r w:rsidRPr="00EC09EE"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r w:rsidRPr="001E47EE">
              <w:rPr>
                <w:rStyle w:val="Hyperlink"/>
                <w:sz w:val="18"/>
                <w:szCs w:val="18"/>
                <w:u w:val="none"/>
              </w:rPr>
              <w:t>Delhi – 110009, INDIA</w:t>
            </w:r>
          </w:p>
          <w:p w:rsidR="00EC09EE" w:rsidRPr="00EC09EE" w:rsidRDefault="0073506B" w:rsidP="00EC09EE">
            <w:pPr>
              <w:pStyle w:val="Title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Mobile No.:</w:t>
            </w:r>
            <w:r w:rsidR="00EC09EE" w:rsidRPr="00EC09EE">
              <w:rPr>
                <w:sz w:val="18"/>
                <w:szCs w:val="18"/>
              </w:rPr>
              <w:t xml:space="preserve"> </w:t>
            </w:r>
            <w:r w:rsidRPr="0073506B">
              <w:rPr>
                <w:rStyle w:val="Hyperlink"/>
                <w:sz w:val="18"/>
                <w:szCs w:val="18"/>
                <w:u w:val="none"/>
              </w:rPr>
              <w:t>(+91)</w:t>
            </w:r>
            <w:r w:rsidR="00EC09EE" w:rsidRPr="001E47EE">
              <w:rPr>
                <w:rStyle w:val="Hyperlink"/>
                <w:sz w:val="18"/>
                <w:u w:val="none"/>
              </w:rPr>
              <w:t>7011694100</w:t>
            </w:r>
          </w:p>
          <w:p w:rsidR="00EC09EE" w:rsidRPr="00EC09EE" w:rsidRDefault="00EC09EE" w:rsidP="00EC09EE">
            <w:pPr>
              <w:pStyle w:val="Title"/>
              <w:pBdr>
                <w:bottom w:val="none" w:sz="0" w:space="0" w:color="auto"/>
              </w:pBdr>
              <w:rPr>
                <w:rStyle w:val="Hyperlink"/>
                <w:rFonts w:asciiTheme="minorHAnsi" w:eastAsiaTheme="minorHAnsi" w:hAnsiTheme="minorHAnsi" w:cstheme="minorBidi"/>
                <w:kern w:val="0"/>
                <w:sz w:val="18"/>
                <w:szCs w:val="18"/>
                <w:u w:val="none"/>
              </w:rPr>
            </w:pPr>
            <w:r w:rsidRPr="00EC09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Email</w:t>
            </w:r>
            <w:r w:rsidR="0073506B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:</w:t>
            </w:r>
            <w:r w:rsidRPr="00EC09EE"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hyperlink r:id="rId7" w:history="1">
              <w:r w:rsidRPr="00EC09EE">
                <w:rPr>
                  <w:rStyle w:val="Hyperlink"/>
                  <w:rFonts w:asciiTheme="minorHAnsi" w:eastAsiaTheme="minorHAnsi" w:hAnsiTheme="minorHAnsi" w:cstheme="minorBidi"/>
                  <w:kern w:val="0"/>
                  <w:sz w:val="18"/>
                  <w:szCs w:val="18"/>
                  <w:u w:val="none"/>
                </w:rPr>
                <w:t>royprateek96@gmail.com</w:t>
              </w:r>
            </w:hyperlink>
          </w:p>
          <w:p w:rsidR="00EC09EE" w:rsidRPr="00EC09EE" w:rsidRDefault="00EC09EE" w:rsidP="00EC09EE">
            <w:pPr>
              <w:pStyle w:val="Title"/>
              <w:pBdr>
                <w:bottom w:val="none" w:sz="0" w:space="0" w:color="auto"/>
              </w:pBdr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</w:pPr>
            <w:r w:rsidRPr="001E47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GitHub</w:t>
            </w:r>
            <w:r w:rsidR="0073506B">
              <w:rPr>
                <w:sz w:val="18"/>
                <w:szCs w:val="18"/>
              </w:rPr>
              <w:t>:</w:t>
            </w:r>
            <w:r w:rsidRPr="00EC09EE">
              <w:rPr>
                <w:sz w:val="18"/>
                <w:szCs w:val="18"/>
              </w:rPr>
              <w:t xml:space="preserve"> </w:t>
            </w:r>
            <w:hyperlink r:id="rId8" w:history="1">
              <w:r w:rsidRPr="00840021">
                <w:rPr>
                  <w:rStyle w:val="Hyperlink"/>
                  <w:sz w:val="18"/>
                  <w:szCs w:val="18"/>
                  <w:u w:val="none"/>
                </w:rPr>
                <w:t>github.com/prateekroy96</w:t>
              </w:r>
            </w:hyperlink>
          </w:p>
          <w:p w:rsidR="00EC09EE" w:rsidRPr="00EC09EE" w:rsidRDefault="00EC09EE" w:rsidP="0073506B">
            <w:pPr>
              <w:pStyle w:val="Title"/>
              <w:pBdr>
                <w:bottom w:val="none" w:sz="0" w:space="0" w:color="auto"/>
              </w:pBdr>
              <w:rPr>
                <w:rFonts w:asciiTheme="minorHAnsi" w:eastAsiaTheme="minorHAnsi" w:hAnsiTheme="minorHAnsi" w:cstheme="minorBidi"/>
                <w:color w:val="404040" w:themeColor="text1" w:themeTint="BF"/>
                <w:kern w:val="0"/>
                <w:sz w:val="18"/>
                <w:szCs w:val="18"/>
              </w:rPr>
            </w:pPr>
            <w:proofErr w:type="spellStart"/>
            <w:r w:rsidRPr="00EC09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LinkedIN</w:t>
            </w:r>
            <w:proofErr w:type="spellEnd"/>
            <w:r w:rsidR="0073506B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>:</w:t>
            </w:r>
            <w:r w:rsidRPr="00EC09EE">
              <w:rPr>
                <w:rFonts w:asciiTheme="minorHAnsi" w:eastAsiaTheme="minorHAnsi" w:hAnsiTheme="minorHAnsi" w:cstheme="minorBidi"/>
                <w:b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hyperlink r:id="rId9" w:history="1">
              <w:r w:rsidRPr="00EC09EE">
                <w:rPr>
                  <w:rStyle w:val="Hyperlink"/>
                  <w:rFonts w:asciiTheme="minorHAnsi" w:eastAsiaTheme="minorHAnsi" w:hAnsiTheme="minorHAnsi" w:cstheme="minorBidi"/>
                  <w:kern w:val="0"/>
                  <w:sz w:val="18"/>
                  <w:szCs w:val="18"/>
                  <w:u w:val="none"/>
                </w:rPr>
                <w:t>www.linkedin.com/in/prateek-roy-563b8a188/</w:t>
              </w:r>
            </w:hyperlink>
          </w:p>
        </w:tc>
      </w:tr>
    </w:tbl>
    <w:sdt>
      <w:sdtPr>
        <w:alias w:val="Education:"/>
        <w:tag w:val="Education:"/>
        <w:id w:val="1513793667"/>
        <w:placeholder>
          <w:docPart w:val="C98BFBAE12C14972A8BD7F34316A727A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 w:rsidRPr="00A76432">
            <w:rPr>
              <w:color w:val="2B2B2B" w:themeColor="accent1" w:themeTint="E6"/>
            </w:rPr>
            <w:t>Education</w:t>
          </w:r>
        </w:p>
      </w:sdtContent>
    </w:sdt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4394"/>
        <w:gridCol w:w="1417"/>
        <w:gridCol w:w="1147"/>
      </w:tblGrid>
      <w:tr w:rsidR="00761126" w:rsidTr="004F09B9">
        <w:tc>
          <w:tcPr>
            <w:tcW w:w="3256" w:type="dxa"/>
            <w:shd w:val="clear" w:color="auto" w:fill="D9D9D9" w:themeFill="background1" w:themeFillShade="D9"/>
          </w:tcPr>
          <w:p w:rsidR="00761126" w:rsidRDefault="00761126" w:rsidP="00761126">
            <w:pPr>
              <w:pStyle w:val="ListBullet"/>
              <w:numPr>
                <w:ilvl w:val="0"/>
                <w:numId w:val="0"/>
              </w:numPr>
            </w:pPr>
            <w:r w:rsidRPr="00761126"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  <w:t>Qualification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61126" w:rsidRPr="00761126" w:rsidRDefault="00761126" w:rsidP="00761126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</w:pPr>
            <w:r w:rsidRPr="00761126"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  <w:t>Institution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61126" w:rsidRPr="00761126" w:rsidRDefault="00761126" w:rsidP="00761126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</w:pPr>
            <w:r w:rsidRPr="00761126"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  <w:t>CPI/%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761126" w:rsidRPr="00761126" w:rsidRDefault="00761126" w:rsidP="00761126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</w:pPr>
            <w:r w:rsidRPr="00761126">
              <w:rPr>
                <w:rFonts w:asciiTheme="majorHAnsi" w:eastAsiaTheme="majorEastAsia" w:hAnsiTheme="majorHAnsi" w:cstheme="majorBidi"/>
                <w:b/>
                <w:caps/>
                <w:color w:val="191919" w:themeColor="background2" w:themeShade="1A"/>
                <w:szCs w:val="26"/>
              </w:rPr>
              <w:t>Year</w:t>
            </w:r>
          </w:p>
        </w:tc>
      </w:tr>
      <w:tr w:rsidR="00761126" w:rsidTr="004F09B9">
        <w:tc>
          <w:tcPr>
            <w:tcW w:w="3256" w:type="dxa"/>
            <w:shd w:val="clear" w:color="auto" w:fill="D9D9D9" w:themeFill="background1" w:themeFillShade="D9"/>
          </w:tcPr>
          <w:p w:rsidR="00761126" w:rsidRDefault="00761126" w:rsidP="00761126">
            <w:pPr>
              <w:pStyle w:val="ListBullet"/>
              <w:numPr>
                <w:ilvl w:val="0"/>
                <w:numId w:val="0"/>
              </w:numPr>
            </w:pPr>
            <w:r w:rsidRPr="00761126">
              <w:t>B. Tech: Civil Engineering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61126" w:rsidRDefault="00761126" w:rsidP="00761126">
            <w:pPr>
              <w:pStyle w:val="ListBullet"/>
              <w:numPr>
                <w:ilvl w:val="0"/>
                <w:numId w:val="0"/>
              </w:numPr>
            </w:pPr>
            <w:r>
              <w:t>IIT Kanpur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r>
              <w:t>7.2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r>
              <w:t>2018</w:t>
            </w:r>
          </w:p>
        </w:tc>
      </w:tr>
      <w:tr w:rsidR="00761126" w:rsidTr="004F09B9">
        <w:tc>
          <w:tcPr>
            <w:tcW w:w="3256" w:type="dxa"/>
            <w:shd w:val="clear" w:color="auto" w:fill="D9D9D9" w:themeFill="background1" w:themeFillShade="D9"/>
          </w:tcPr>
          <w:p w:rsidR="00761126" w:rsidRPr="00F20F85" w:rsidRDefault="00AE40F2" w:rsidP="00761126">
            <w:pPr>
              <w:pStyle w:val="ListBullet"/>
              <w:numPr>
                <w:ilvl w:val="0"/>
                <w:numId w:val="0"/>
              </w:numP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</w:pPr>
            <w:r w:rsidRPr="004F09B9">
              <w:t>Senior Secondary (12th Grade)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proofErr w:type="spellStart"/>
            <w:r w:rsidRPr="00AE40F2">
              <w:t>Goodley</w:t>
            </w:r>
            <w:proofErr w:type="spellEnd"/>
            <w:r w:rsidRPr="00AE40F2">
              <w:t xml:space="preserve"> Public School, Delhi - 110088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r>
              <w:t>93.2%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761126" w:rsidRDefault="00AE40F2" w:rsidP="00761126">
            <w:pPr>
              <w:pStyle w:val="ListBullet"/>
              <w:numPr>
                <w:ilvl w:val="0"/>
                <w:numId w:val="0"/>
              </w:numPr>
            </w:pPr>
            <w:r>
              <w:t>2014</w:t>
            </w:r>
          </w:p>
        </w:tc>
      </w:tr>
      <w:tr w:rsidR="00AE40F2" w:rsidTr="004F09B9">
        <w:tc>
          <w:tcPr>
            <w:tcW w:w="3256" w:type="dxa"/>
            <w:shd w:val="clear" w:color="auto" w:fill="D9D9D9" w:themeFill="background1" w:themeFillShade="D9"/>
          </w:tcPr>
          <w:p w:rsidR="00AE40F2" w:rsidRPr="00F20F85" w:rsidRDefault="00F20F85" w:rsidP="00AE40F2">
            <w:pPr>
              <w:pStyle w:val="ListBullet"/>
              <w:numPr>
                <w:ilvl w:val="0"/>
                <w:numId w:val="0"/>
              </w:numP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</w:pPr>
            <w:r w:rsidRPr="004F09B9">
              <w:t xml:space="preserve">High School </w:t>
            </w:r>
            <w:r w:rsidR="00AE40F2" w:rsidRPr="004F09B9">
              <w:t>(10th Grade)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AE40F2" w:rsidRDefault="00AE40F2" w:rsidP="00AE40F2">
            <w:pPr>
              <w:pStyle w:val="ListBullet"/>
              <w:numPr>
                <w:ilvl w:val="0"/>
                <w:numId w:val="0"/>
              </w:numPr>
            </w:pPr>
            <w:proofErr w:type="spellStart"/>
            <w:r w:rsidRPr="00AE40F2">
              <w:t>Goodley</w:t>
            </w:r>
            <w:proofErr w:type="spellEnd"/>
            <w:r w:rsidRPr="00AE40F2">
              <w:t xml:space="preserve"> Public School, Delhi - 110088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E40F2" w:rsidRDefault="00AE40F2" w:rsidP="00AE40F2">
            <w:pPr>
              <w:pStyle w:val="ListBullet"/>
              <w:numPr>
                <w:ilvl w:val="0"/>
                <w:numId w:val="0"/>
              </w:numPr>
            </w:pPr>
            <w:r>
              <w:t>10.0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AE40F2" w:rsidRDefault="00AE40F2" w:rsidP="00AE40F2">
            <w:pPr>
              <w:pStyle w:val="ListBullet"/>
              <w:numPr>
                <w:ilvl w:val="0"/>
                <w:numId w:val="0"/>
              </w:numPr>
            </w:pPr>
            <w:r>
              <w:t>2012</w:t>
            </w:r>
          </w:p>
        </w:tc>
      </w:tr>
      <w:tr w:rsidR="00AF57A2" w:rsidTr="00A76432">
        <w:trPr>
          <w:trHeight w:val="9465"/>
        </w:trPr>
        <w:tc>
          <w:tcPr>
            <w:tcW w:w="3256" w:type="dxa"/>
            <w:shd w:val="clear" w:color="auto" w:fill="F2F2F2" w:themeFill="background1" w:themeFillShade="F2"/>
          </w:tcPr>
          <w:p w:rsidR="00AF57A2" w:rsidRPr="00A76432" w:rsidRDefault="00AF57A2" w:rsidP="00AF57A2">
            <w:pPr>
              <w:pStyle w:val="Heading1"/>
              <w:outlineLvl w:val="0"/>
              <w:rPr>
                <w:color w:val="2B2B2B" w:themeColor="accent1" w:themeTint="E6"/>
              </w:rPr>
            </w:pPr>
            <w:r w:rsidRPr="00A76432">
              <w:rPr>
                <w:color w:val="2B2B2B" w:themeColor="accent1" w:themeTint="E6"/>
              </w:rPr>
              <w:t>Scholastic Achievements</w:t>
            </w:r>
          </w:p>
          <w:p w:rsidR="00D33E4D" w:rsidRDefault="00AF57A2" w:rsidP="00D33E4D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GATE -</w:t>
            </w:r>
            <w:r w:rsidR="00D33E4D">
              <w:rPr>
                <w:lang w:val="en-IN" w:eastAsia="en-IN"/>
              </w:rPr>
              <w:t>20</w:t>
            </w:r>
            <w:r>
              <w:rPr>
                <w:lang w:val="en-IN" w:eastAsia="en-IN"/>
              </w:rPr>
              <w:t xml:space="preserve">19 </w:t>
            </w:r>
          </w:p>
          <w:p w:rsidR="00AF57A2" w:rsidRPr="00D33E4D" w:rsidRDefault="00AF57A2" w:rsidP="00D33E4D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 w:eastAsia="en-IN"/>
              </w:rPr>
            </w:pPr>
            <w:r w:rsidRPr="00D33E4D">
              <w:rPr>
                <w:lang w:val="en-IN" w:eastAsia="en-IN"/>
              </w:rPr>
              <w:t>Score (CE)- </w:t>
            </w:r>
            <w:r w:rsidRPr="00D33E4D">
              <w:rPr>
                <w:b/>
                <w:bCs/>
                <w:lang w:val="en-IN" w:eastAsia="en-IN"/>
              </w:rPr>
              <w:t>675</w:t>
            </w:r>
            <w:r w:rsidRPr="00D33E4D">
              <w:rPr>
                <w:lang w:val="en-IN" w:eastAsia="en-IN"/>
              </w:rPr>
              <w:t>;   </w:t>
            </w:r>
          </w:p>
          <w:p w:rsidR="00AF57A2" w:rsidRPr="00AE40F2" w:rsidRDefault="00AF57A2" w:rsidP="00AF57A2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 w:eastAsia="en-IN"/>
              </w:rPr>
            </w:pPr>
            <w:r w:rsidRPr="00AE40F2">
              <w:rPr>
                <w:lang w:val="en-IN" w:eastAsia="en-IN"/>
              </w:rPr>
              <w:t> AIR - </w:t>
            </w:r>
            <w:r w:rsidRPr="00AE40F2">
              <w:rPr>
                <w:b/>
                <w:bCs/>
                <w:lang w:val="en-IN" w:eastAsia="en-IN"/>
              </w:rPr>
              <w:t>1783</w:t>
            </w:r>
          </w:p>
          <w:p w:rsidR="00AF57A2" w:rsidRPr="001509B7" w:rsidRDefault="00AF57A2" w:rsidP="00AF57A2">
            <w:pPr>
              <w:pStyle w:val="ListBullet"/>
              <w:rPr>
                <w:lang w:val="en-IN" w:eastAsia="en-IN"/>
              </w:rPr>
            </w:pPr>
            <w:r w:rsidRPr="00AE40F2">
              <w:rPr>
                <w:lang w:val="en-IN" w:eastAsia="en-IN"/>
              </w:rPr>
              <w:t>JEE Advanced (2014) Category Rank - </w:t>
            </w:r>
            <w:r w:rsidRPr="00AE40F2">
              <w:rPr>
                <w:b/>
                <w:bCs/>
                <w:lang w:val="en-IN" w:eastAsia="en-IN"/>
              </w:rPr>
              <w:t>467 </w:t>
            </w:r>
          </w:p>
          <w:p w:rsidR="001509B7" w:rsidRDefault="002E4414" w:rsidP="001509B7">
            <w:pPr>
              <w:pStyle w:val="Heading1"/>
              <w:outlineLvl w:val="0"/>
              <w:rPr>
                <w:color w:val="2B2B2B" w:themeColor="accent1" w:themeTint="E6"/>
              </w:rPr>
            </w:pPr>
            <w:r>
              <w:rPr>
                <w:color w:val="2B2B2B" w:themeColor="accent1" w:themeTint="E6"/>
              </w:rPr>
              <w:t>Skills</w:t>
            </w:r>
          </w:p>
          <w:p w:rsidR="002E4414" w:rsidRPr="002E4414" w:rsidRDefault="002E4414" w:rsidP="001509B7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2"/>
                <w:lang w:val="en-IN" w:eastAsia="en-IN"/>
              </w:rPr>
            </w:pP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2"/>
                <w:lang w:val="en-IN" w:eastAsia="en-IN"/>
              </w:rPr>
              <w:t xml:space="preserve">     </w:t>
            </w:r>
            <w:r w:rsidRPr="002E4414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2"/>
                <w:lang w:val="en-IN" w:eastAsia="en-IN"/>
              </w:rPr>
              <w:t>Development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  <w:szCs w:val="22"/>
                <w:lang w:val="en-IN" w:eastAsia="en-IN"/>
              </w:rPr>
              <w:t xml:space="preserve"> Based</w:t>
            </w:r>
          </w:p>
          <w:p w:rsidR="001509B7" w:rsidRDefault="009A2C17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JavaScript</w:t>
            </w:r>
            <w:r w:rsidR="002E4414">
              <w:rPr>
                <w:lang w:val="en-IN" w:eastAsia="en-IN"/>
              </w:rPr>
              <w:t xml:space="preserve"> / Typescript</w:t>
            </w:r>
          </w:p>
          <w:p w:rsidR="009A2C17" w:rsidRDefault="009A2C17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HTML / CSS</w:t>
            </w:r>
          </w:p>
          <w:p w:rsidR="00012B85" w:rsidRDefault="00012B85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Bootstrap</w:t>
            </w:r>
          </w:p>
          <w:p w:rsidR="009A2C17" w:rsidRDefault="002E4414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Angular</w:t>
            </w:r>
            <w:bookmarkStart w:id="0" w:name="_GoBack"/>
            <w:bookmarkEnd w:id="0"/>
          </w:p>
          <w:p w:rsidR="009A2C17" w:rsidRDefault="002E4414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Node / </w:t>
            </w:r>
            <w:proofErr w:type="spellStart"/>
            <w:r>
              <w:rPr>
                <w:lang w:val="en-IN" w:eastAsia="en-IN"/>
              </w:rPr>
              <w:t>ExpressJS</w:t>
            </w:r>
            <w:proofErr w:type="spellEnd"/>
          </w:p>
          <w:p w:rsidR="009A2C17" w:rsidRDefault="002E4414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MySQL / MongoDB</w:t>
            </w:r>
          </w:p>
          <w:p w:rsidR="00012B85" w:rsidRDefault="00012B85" w:rsidP="001509B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Docker</w:t>
            </w:r>
          </w:p>
          <w:p w:rsidR="002E4414" w:rsidRDefault="002E4414" w:rsidP="002E4414">
            <w:pPr>
              <w:pStyle w:val="ListBullet"/>
              <w:rPr>
                <w:lang w:val="en-IN" w:eastAsia="en-IN"/>
              </w:rPr>
            </w:pPr>
            <w:proofErr w:type="spellStart"/>
            <w:r>
              <w:rPr>
                <w:lang w:val="en-IN" w:eastAsia="en-IN"/>
              </w:rPr>
              <w:t>Github</w:t>
            </w:r>
            <w:proofErr w:type="spellEnd"/>
            <w:r>
              <w:rPr>
                <w:lang w:val="en-IN" w:eastAsia="en-IN"/>
              </w:rPr>
              <w:t xml:space="preserve"> /  </w:t>
            </w:r>
            <w:proofErr w:type="spellStart"/>
            <w:r>
              <w:rPr>
                <w:lang w:val="en-IN" w:eastAsia="en-IN"/>
              </w:rPr>
              <w:t>Heroku</w:t>
            </w:r>
            <w:proofErr w:type="spellEnd"/>
          </w:p>
          <w:p w:rsidR="002E4414" w:rsidRDefault="002E4414" w:rsidP="002E4414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 w:eastAsia="en-IN"/>
              </w:rPr>
            </w:pPr>
          </w:p>
          <w:p w:rsidR="009A2C17" w:rsidRPr="002E4414" w:rsidRDefault="002E4414" w:rsidP="002E4414">
            <w:pPr>
              <w:pStyle w:val="ListBullet"/>
              <w:numPr>
                <w:ilvl w:val="0"/>
                <w:numId w:val="0"/>
              </w:num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     </w:t>
            </w:r>
            <w:r w:rsidR="009A2C17" w:rsidRPr="002E4414">
              <w:rPr>
                <w:b/>
                <w:lang w:val="en-IN" w:eastAsia="en-IN"/>
              </w:rPr>
              <w:t>General</w:t>
            </w:r>
          </w:p>
          <w:p w:rsidR="009A2C17" w:rsidRPr="00201A38" w:rsidRDefault="002E4414" w:rsidP="00201A38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Adobe </w:t>
            </w:r>
            <w:r w:rsidR="009A2C17">
              <w:rPr>
                <w:lang w:val="en-IN" w:eastAsia="en-IN"/>
              </w:rPr>
              <w:t>Photoshop</w:t>
            </w:r>
          </w:p>
          <w:p w:rsidR="009A2C17" w:rsidRPr="005A5487" w:rsidRDefault="002E4414" w:rsidP="005A5487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Adobe XD</w:t>
            </w:r>
          </w:p>
        </w:tc>
        <w:tc>
          <w:tcPr>
            <w:tcW w:w="6958" w:type="dxa"/>
            <w:gridSpan w:val="3"/>
          </w:tcPr>
          <w:p w:rsidR="00AF57A2" w:rsidRDefault="00D26BAE" w:rsidP="00AF57A2">
            <w:pPr>
              <w:pStyle w:val="Heading1"/>
              <w:outlineLvl w:val="0"/>
              <w:rPr>
                <w:color w:val="2B2B2B" w:themeColor="accent1" w:themeTint="E6"/>
              </w:rPr>
            </w:pPr>
            <w:r>
              <w:rPr>
                <w:color w:val="2B2B2B" w:themeColor="accent1" w:themeTint="E6"/>
              </w:rPr>
              <w:t>Summary</w:t>
            </w:r>
          </w:p>
          <w:p w:rsidR="00D33E4D" w:rsidRPr="00960DCF" w:rsidRDefault="00D26BAE" w:rsidP="00AF57A2">
            <w:pPr>
              <w:pStyle w:val="Heading1"/>
              <w:outlineLvl w:val="0"/>
              <w:rPr>
                <w:color w:val="2B2B2B" w:themeColor="accent1" w:themeTint="E6"/>
              </w:rPr>
            </w:pPr>
            <w:r>
              <w:rPr>
                <w:rFonts w:asciiTheme="minorHAnsi" w:eastAsiaTheme="minorHAnsi" w:hAnsiTheme="minorHAnsi" w:cstheme="minorBidi"/>
                <w:b w:val="0"/>
                <w:color w:val="404040" w:themeColor="text1" w:themeTint="BF"/>
                <w:sz w:val="22"/>
                <w:szCs w:val="22"/>
              </w:rPr>
              <w:t xml:space="preserve">Full Stack Developer with 1.5 years of experience creating interactive user experience via web applications. Currently working for </w:t>
            </w:r>
            <w:proofErr w:type="spellStart"/>
            <w:r>
              <w:rPr>
                <w:rFonts w:asciiTheme="minorHAnsi" w:eastAsiaTheme="minorHAnsi" w:hAnsiTheme="minorHAnsi" w:cstheme="minorBidi"/>
                <w:b w:val="0"/>
                <w:color w:val="404040" w:themeColor="text1" w:themeTint="BF"/>
                <w:sz w:val="22"/>
                <w:szCs w:val="22"/>
              </w:rPr>
              <w:t>Beadcore</w:t>
            </w:r>
            <w:proofErr w:type="spellEnd"/>
            <w:r>
              <w:rPr>
                <w:rFonts w:asciiTheme="minorHAnsi" w:eastAsiaTheme="minorHAnsi" w:hAnsiTheme="minorHAnsi" w:cstheme="minorBidi"/>
                <w:b w:val="0"/>
                <w:color w:val="404040" w:themeColor="text1" w:themeTint="BF"/>
                <w:sz w:val="22"/>
                <w:szCs w:val="22"/>
              </w:rPr>
              <w:t xml:space="preserve"> InfoTech Pvt. Ltd, Noida.</w:t>
            </w:r>
          </w:p>
          <w:p w:rsidR="00D26BAE" w:rsidRPr="009E0A09" w:rsidRDefault="009E0A09" w:rsidP="00AF57A2">
            <w:pPr>
              <w:pStyle w:val="Heading2"/>
              <w:outlineLvl w:val="1"/>
              <w:rPr>
                <w:caps w:val="0"/>
                <w:color w:val="2B2B2B" w:themeColor="accent1" w:themeTint="E6"/>
                <w:sz w:val="28"/>
                <w:szCs w:val="32"/>
              </w:rPr>
            </w:pPr>
            <w:r w:rsidRPr="009E0A09">
              <w:rPr>
                <w:caps w:val="0"/>
                <w:color w:val="2B2B2B" w:themeColor="accent1" w:themeTint="E6"/>
                <w:sz w:val="28"/>
                <w:szCs w:val="32"/>
              </w:rPr>
              <w:t>Work Experience</w:t>
            </w:r>
          </w:p>
          <w:p w:rsidR="00AF57A2" w:rsidRDefault="00D33E4D" w:rsidP="00AF57A2">
            <w:pPr>
              <w:pStyle w:val="Heading2"/>
              <w:outlineLvl w:val="1"/>
            </w:pPr>
            <w:r>
              <w:t>ATTENDANCE MANAGEMENT SYSTEM</w:t>
            </w:r>
          </w:p>
          <w:p w:rsidR="00AF57A2" w:rsidRPr="00AE40F2" w:rsidRDefault="009E0A09" w:rsidP="00AF57A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i/>
              </w:rPr>
            </w:pPr>
            <w:r>
              <w:rPr>
                <w:i/>
              </w:rPr>
              <w:t xml:space="preserve">At </w:t>
            </w:r>
            <w:proofErr w:type="spellStart"/>
            <w:r>
              <w:rPr>
                <w:i/>
              </w:rPr>
              <w:t>Beadcore</w:t>
            </w:r>
            <w:proofErr w:type="spellEnd"/>
            <w:r>
              <w:rPr>
                <w:i/>
              </w:rPr>
              <w:t xml:space="preserve"> InfoTech Pvt. Ltd.</w:t>
            </w:r>
            <w:r w:rsidR="00CC3BD4">
              <w:rPr>
                <w:i/>
              </w:rPr>
              <w:t xml:space="preserve"> (Nov 2019 – Current)</w:t>
            </w:r>
          </w:p>
          <w:p w:rsidR="00C367AD" w:rsidRDefault="00C367AD" w:rsidP="00AF57A2">
            <w:pPr>
              <w:pStyle w:val="ListBullet"/>
            </w:pPr>
            <w:r>
              <w:t>An application to manage the attendance of employees in a company via facial recognition</w:t>
            </w:r>
            <w:r w:rsidR="00AF57A2">
              <w:t>.</w:t>
            </w:r>
            <w:r>
              <w:t xml:space="preserve"> Worked predominantly on admin panel for records management and reports.</w:t>
            </w:r>
          </w:p>
          <w:p w:rsidR="00AF57A2" w:rsidRDefault="00C367AD" w:rsidP="00AF57A2">
            <w:pPr>
              <w:pStyle w:val="ListBullet"/>
            </w:pPr>
            <w:r>
              <w:t>Tech. Stack – Angular 7.0,</w:t>
            </w:r>
            <w:r w:rsidR="00D24074">
              <w:t xml:space="preserve"> Bootstrap,</w:t>
            </w:r>
            <w:r>
              <w:t xml:space="preserve"> </w:t>
            </w:r>
            <w:proofErr w:type="spellStart"/>
            <w:r>
              <w:t>NodeJS</w:t>
            </w:r>
            <w:proofErr w:type="spellEnd"/>
            <w:r>
              <w:t>, Express</w:t>
            </w:r>
            <w:r w:rsidR="00D24074">
              <w:t xml:space="preserve"> and</w:t>
            </w:r>
            <w:r>
              <w:t xml:space="preserve"> MySQL </w:t>
            </w:r>
          </w:p>
          <w:p w:rsidR="00AF57A2" w:rsidRDefault="00D24074" w:rsidP="00AF57A2">
            <w:pPr>
              <w:pStyle w:val="Heading2"/>
              <w:outlineLvl w:val="1"/>
            </w:pPr>
            <w:r>
              <w:t>Police Records</w:t>
            </w:r>
          </w:p>
          <w:p w:rsidR="00AF57A2" w:rsidRPr="00AE40F2" w:rsidRDefault="00D24074" w:rsidP="00AF57A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i/>
              </w:rPr>
            </w:pPr>
            <w:r w:rsidRPr="00D24074">
              <w:rPr>
                <w:i/>
              </w:rPr>
              <w:t xml:space="preserve">At </w:t>
            </w:r>
            <w:proofErr w:type="spellStart"/>
            <w:r w:rsidRPr="00D24074">
              <w:rPr>
                <w:i/>
              </w:rPr>
              <w:t>Beadcore</w:t>
            </w:r>
            <w:proofErr w:type="spellEnd"/>
            <w:r w:rsidRPr="00D24074">
              <w:rPr>
                <w:i/>
              </w:rPr>
              <w:t xml:space="preserve"> InfoTech Pvt. Ltd.</w:t>
            </w:r>
            <w:r w:rsidR="00CC3BD4">
              <w:rPr>
                <w:i/>
              </w:rPr>
              <w:t xml:space="preserve"> </w:t>
            </w:r>
            <w:r w:rsidR="00CC3BD4">
              <w:rPr>
                <w:i/>
              </w:rPr>
              <w:t>(Nov</w:t>
            </w:r>
            <w:r w:rsidR="00CC3BD4">
              <w:rPr>
                <w:i/>
              </w:rPr>
              <w:t xml:space="preserve"> 20</w:t>
            </w:r>
            <w:r w:rsidR="00CC3BD4">
              <w:rPr>
                <w:i/>
              </w:rPr>
              <w:t>19 – Current)</w:t>
            </w:r>
          </w:p>
          <w:p w:rsidR="00D24074" w:rsidRDefault="00D24074" w:rsidP="00D24074">
            <w:pPr>
              <w:pStyle w:val="ListBullet"/>
            </w:pPr>
            <w:r>
              <w:t xml:space="preserve">An application to manage </w:t>
            </w:r>
            <w:r>
              <w:t xml:space="preserve">criminal records and missing/found people. </w:t>
            </w:r>
            <w:r w:rsidR="00D84F7C">
              <w:t>Use of facial recognition to potentially match a suspect with existing records or a lost child to missing/found record</w:t>
            </w:r>
            <w:r>
              <w:t>. Worked predominantly on admin panel for records managemen</w:t>
            </w:r>
            <w:r w:rsidR="00D84F7C">
              <w:t>t</w:t>
            </w:r>
            <w:r>
              <w:t>.</w:t>
            </w:r>
          </w:p>
          <w:p w:rsidR="00AF57A2" w:rsidRDefault="00D84F7C" w:rsidP="00AF57A2">
            <w:pPr>
              <w:pStyle w:val="ListBullet"/>
            </w:pPr>
            <w:r>
              <w:t>Tech. Stack – Angular 7.0,</w:t>
            </w:r>
            <w:r>
              <w:t xml:space="preserve"> </w:t>
            </w:r>
            <w:proofErr w:type="spellStart"/>
            <w:r>
              <w:t>MaterializeCSS</w:t>
            </w:r>
            <w:proofErr w:type="spellEnd"/>
            <w:r>
              <w:t xml:space="preserve">, </w:t>
            </w:r>
            <w:proofErr w:type="spellStart"/>
            <w:r>
              <w:t>NodeJS</w:t>
            </w:r>
            <w:proofErr w:type="spellEnd"/>
            <w:r>
              <w:t>, Express and MySQL</w:t>
            </w:r>
            <w:r w:rsidR="00AF57A2">
              <w:t>.</w:t>
            </w:r>
          </w:p>
          <w:p w:rsidR="00960DCF" w:rsidRDefault="00960DCF" w:rsidP="00960DCF">
            <w:pPr>
              <w:pStyle w:val="Heading2"/>
              <w:outlineLvl w:val="1"/>
            </w:pPr>
            <w:r>
              <w:t>Personal projects</w:t>
            </w:r>
          </w:p>
          <w:p w:rsidR="00960DCF" w:rsidRDefault="00960DCF" w:rsidP="00960DCF">
            <w:pPr>
              <w:pStyle w:val="ListBullet"/>
            </w:pPr>
            <w:proofErr w:type="spellStart"/>
            <w:r w:rsidRPr="00960DCF">
              <w:rPr>
                <w:b/>
              </w:rPr>
              <w:t>Autter</w:t>
            </w:r>
            <w:proofErr w:type="spellEnd"/>
            <w:r w:rsidRPr="00960DCF">
              <w:rPr>
                <w:b/>
              </w:rPr>
              <w:t xml:space="preserve"> - Messaging App:</w:t>
            </w:r>
            <w:r>
              <w:t xml:space="preserve"> A messaging web application made on Angular. The web-client is integrated with ejabberd XMPP server for message exchange over web-sockets. </w:t>
            </w:r>
          </w:p>
          <w:p w:rsidR="00960DCF" w:rsidRDefault="00960DCF" w:rsidP="00960DC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Tech. Stack – Angular 10.2, Bootstrap, </w:t>
            </w:r>
            <w:proofErr w:type="spellStart"/>
            <w:r>
              <w:t>NestJS</w:t>
            </w:r>
            <w:proofErr w:type="spellEnd"/>
            <w:r>
              <w:t xml:space="preserve">, Express, MySQL, </w:t>
            </w:r>
            <w:proofErr w:type="spellStart"/>
            <w:r>
              <w:t>eJabberd</w:t>
            </w:r>
            <w:proofErr w:type="spellEnd"/>
            <w:r>
              <w:t xml:space="preserve"> and Docker.</w:t>
            </w:r>
          </w:p>
          <w:p w:rsidR="00960DCF" w:rsidRDefault="00960DCF" w:rsidP="00960DCF">
            <w:pPr>
              <w:pStyle w:val="ListBullet"/>
            </w:pPr>
            <w:r w:rsidRPr="002E4414">
              <w:rPr>
                <w:b/>
              </w:rPr>
              <w:t>Portfolio:</w:t>
            </w:r>
            <w:r>
              <w:t xml:space="preserve"> A single page web app to showcase my work and experience. Currently deployed on </w:t>
            </w:r>
            <w:proofErr w:type="spellStart"/>
            <w:r>
              <w:t>heroku</w:t>
            </w:r>
            <w:proofErr w:type="spellEnd"/>
            <w:r>
              <w:t xml:space="preserve"> at </w:t>
            </w:r>
            <w:r w:rsidRPr="00012B85">
              <w:rPr>
                <w:u w:val="single"/>
              </w:rPr>
              <w:t xml:space="preserve">https://prateek-portfolio-v2.herokuapp.com/ </w:t>
            </w:r>
          </w:p>
          <w:p w:rsidR="00AF57A2" w:rsidRPr="00960DCF" w:rsidRDefault="00960DCF" w:rsidP="00960DC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Tech. Stack – Angular 10.2, Bootstrap, </w:t>
            </w:r>
            <w:proofErr w:type="spellStart"/>
            <w:r>
              <w:t>NestJS</w:t>
            </w:r>
            <w:proofErr w:type="spellEnd"/>
            <w:r>
              <w:t>, Express and Docker.</w:t>
            </w:r>
            <w:r w:rsidRPr="00960DCF">
              <w:t xml:space="preserve"> </w:t>
            </w:r>
          </w:p>
        </w:tc>
      </w:tr>
    </w:tbl>
    <w:p w:rsidR="00A06D36" w:rsidRPr="004F09B9" w:rsidRDefault="00A06D36" w:rsidP="004F09B9">
      <w:pPr>
        <w:rPr>
          <w:sz w:val="16"/>
          <w:szCs w:val="16"/>
        </w:rPr>
      </w:pPr>
    </w:p>
    <w:sectPr w:rsidR="00A06D36" w:rsidRPr="004F09B9" w:rsidSect="00374627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376" w:rsidRDefault="00802376">
      <w:pPr>
        <w:spacing w:after="0"/>
      </w:pPr>
      <w:r>
        <w:separator/>
      </w:r>
    </w:p>
  </w:endnote>
  <w:endnote w:type="continuationSeparator" w:id="0">
    <w:p w:rsidR="00802376" w:rsidRDefault="008023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4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376" w:rsidRDefault="00802376">
      <w:pPr>
        <w:spacing w:after="0"/>
      </w:pPr>
      <w:r>
        <w:separator/>
      </w:r>
    </w:p>
  </w:footnote>
  <w:footnote w:type="continuationSeparator" w:id="0">
    <w:p w:rsidR="00802376" w:rsidRDefault="008023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588C7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517F1F"/>
    <w:multiLevelType w:val="multilevel"/>
    <w:tmpl w:val="1F042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78D3A15"/>
    <w:multiLevelType w:val="hybridMultilevel"/>
    <w:tmpl w:val="0928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20622"/>
    <w:multiLevelType w:val="hybridMultilevel"/>
    <w:tmpl w:val="E1DAF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D7482A"/>
    <w:multiLevelType w:val="hybridMultilevel"/>
    <w:tmpl w:val="64C8C2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686E3F"/>
    <w:multiLevelType w:val="hybridMultilevel"/>
    <w:tmpl w:val="8ACC2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0"/>
  </w:num>
  <w:num w:numId="21">
    <w:abstractNumId w:val="15"/>
  </w:num>
  <w:num w:numId="22">
    <w:abstractNumId w:val="13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26"/>
    <w:rsid w:val="00010DB3"/>
    <w:rsid w:val="00012B85"/>
    <w:rsid w:val="00020720"/>
    <w:rsid w:val="00112277"/>
    <w:rsid w:val="001509B7"/>
    <w:rsid w:val="00152AB3"/>
    <w:rsid w:val="001701A9"/>
    <w:rsid w:val="001E47EE"/>
    <w:rsid w:val="00201A38"/>
    <w:rsid w:val="00234381"/>
    <w:rsid w:val="002623C9"/>
    <w:rsid w:val="002843F5"/>
    <w:rsid w:val="002E4414"/>
    <w:rsid w:val="003359F3"/>
    <w:rsid w:val="00374627"/>
    <w:rsid w:val="00394A6D"/>
    <w:rsid w:val="003F19B9"/>
    <w:rsid w:val="004476A1"/>
    <w:rsid w:val="004A42A9"/>
    <w:rsid w:val="004C6C35"/>
    <w:rsid w:val="004F09B9"/>
    <w:rsid w:val="005114E7"/>
    <w:rsid w:val="005A5487"/>
    <w:rsid w:val="005E5E55"/>
    <w:rsid w:val="00616068"/>
    <w:rsid w:val="006E401C"/>
    <w:rsid w:val="006F613A"/>
    <w:rsid w:val="0073506B"/>
    <w:rsid w:val="00761126"/>
    <w:rsid w:val="0077621B"/>
    <w:rsid w:val="007963CE"/>
    <w:rsid w:val="007C45A4"/>
    <w:rsid w:val="007D00B3"/>
    <w:rsid w:val="00802376"/>
    <w:rsid w:val="00825AA9"/>
    <w:rsid w:val="00840021"/>
    <w:rsid w:val="008916B6"/>
    <w:rsid w:val="008D5A4E"/>
    <w:rsid w:val="008E10EB"/>
    <w:rsid w:val="00960DCF"/>
    <w:rsid w:val="009763C8"/>
    <w:rsid w:val="009A2C17"/>
    <w:rsid w:val="009B3A27"/>
    <w:rsid w:val="009E0A09"/>
    <w:rsid w:val="009E3DCC"/>
    <w:rsid w:val="00A06D36"/>
    <w:rsid w:val="00A76432"/>
    <w:rsid w:val="00A8131A"/>
    <w:rsid w:val="00AE40F2"/>
    <w:rsid w:val="00AF57A2"/>
    <w:rsid w:val="00B32470"/>
    <w:rsid w:val="00B769EE"/>
    <w:rsid w:val="00C367AD"/>
    <w:rsid w:val="00C55DC3"/>
    <w:rsid w:val="00C57E43"/>
    <w:rsid w:val="00C72B59"/>
    <w:rsid w:val="00C83BCA"/>
    <w:rsid w:val="00CB436E"/>
    <w:rsid w:val="00CC3BD4"/>
    <w:rsid w:val="00CC75DB"/>
    <w:rsid w:val="00D24074"/>
    <w:rsid w:val="00D26BAE"/>
    <w:rsid w:val="00D33143"/>
    <w:rsid w:val="00D33E4D"/>
    <w:rsid w:val="00D56207"/>
    <w:rsid w:val="00D765AF"/>
    <w:rsid w:val="00D84F7C"/>
    <w:rsid w:val="00DC0BD3"/>
    <w:rsid w:val="00DD4208"/>
    <w:rsid w:val="00E44214"/>
    <w:rsid w:val="00EA2B92"/>
    <w:rsid w:val="00EC09EE"/>
    <w:rsid w:val="00F05204"/>
    <w:rsid w:val="00F20F85"/>
    <w:rsid w:val="00F33D5F"/>
    <w:rsid w:val="00F364A9"/>
    <w:rsid w:val="00F6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2DF08"/>
  <w15:chartTrackingRefBased/>
  <w15:docId w15:val="{5A464948-BA5E-41AC-B840-08857C25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eekroy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yprateek96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prateek-roy-563b8a188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eek%20Roy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8BFBAE12C14972A8BD7F34316A7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775D8-3FDE-44EB-9AE2-F34F499ED0C3}"/>
      </w:docPartPr>
      <w:docPartBody>
        <w:p w:rsidR="008C7831" w:rsidRDefault="00D40537">
          <w:pPr>
            <w:pStyle w:val="C98BFBAE12C14972A8BD7F34316A727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37"/>
    <w:rsid w:val="00122B99"/>
    <w:rsid w:val="001B5C58"/>
    <w:rsid w:val="0038703A"/>
    <w:rsid w:val="004453B5"/>
    <w:rsid w:val="006A030B"/>
    <w:rsid w:val="008C7831"/>
    <w:rsid w:val="008F2569"/>
    <w:rsid w:val="00942311"/>
    <w:rsid w:val="00D40537"/>
    <w:rsid w:val="00E6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15BF10A6C6471BB7A9621E0FE049DD">
    <w:name w:val="7015BF10A6C6471BB7A9621E0FE049DD"/>
  </w:style>
  <w:style w:type="paragraph" w:customStyle="1" w:styleId="A3F14080316B44AA83149C2E490F6A89">
    <w:name w:val="A3F14080316B44AA83149C2E490F6A89"/>
  </w:style>
  <w:style w:type="paragraph" w:customStyle="1" w:styleId="8AA2D24098EA4355A450F49ABB5F6338">
    <w:name w:val="8AA2D24098EA4355A450F49ABB5F6338"/>
  </w:style>
  <w:style w:type="paragraph" w:customStyle="1" w:styleId="10B0A341435B40AFA96F060A430E3AAA">
    <w:name w:val="10B0A341435B40AFA96F060A430E3AAA"/>
  </w:style>
  <w:style w:type="paragraph" w:customStyle="1" w:styleId="4ECCB6CF661543B08CF71AB349B107D1">
    <w:name w:val="4ECCB6CF661543B08CF71AB349B107D1"/>
  </w:style>
  <w:style w:type="paragraph" w:customStyle="1" w:styleId="7827A5D0D85C45368C1336504B7692F6">
    <w:name w:val="7827A5D0D85C45368C1336504B7692F6"/>
  </w:style>
  <w:style w:type="paragraph" w:customStyle="1" w:styleId="A94711D77DA44410BF202DC15DD981EF">
    <w:name w:val="A94711D77DA44410BF202DC15DD981EF"/>
  </w:style>
  <w:style w:type="paragraph" w:customStyle="1" w:styleId="C98BFBAE12C14972A8BD7F34316A727A">
    <w:name w:val="C98BFBAE12C14972A8BD7F34316A727A"/>
  </w:style>
  <w:style w:type="paragraph" w:customStyle="1" w:styleId="EC8C111240954DB0BD915B3FD0EDFC06">
    <w:name w:val="EC8C111240954DB0BD915B3FD0EDFC06"/>
  </w:style>
  <w:style w:type="paragraph" w:customStyle="1" w:styleId="BE1C7EFE20D64D4BB6D59A3BE48835F0">
    <w:name w:val="BE1C7EFE20D64D4BB6D59A3BE48835F0"/>
  </w:style>
  <w:style w:type="paragraph" w:customStyle="1" w:styleId="A200060B4FBC45E3917CD02D0092E50E">
    <w:name w:val="A200060B4FBC45E3917CD02D0092E50E"/>
  </w:style>
  <w:style w:type="paragraph" w:customStyle="1" w:styleId="29A067A16C8C4C6AB52AF22740E1F40F">
    <w:name w:val="29A067A16C8C4C6AB52AF22740E1F40F"/>
  </w:style>
  <w:style w:type="paragraph" w:customStyle="1" w:styleId="B676A0BA546942F3A283D22BBEFAF020">
    <w:name w:val="B676A0BA546942F3A283D22BBEFAF020"/>
  </w:style>
  <w:style w:type="paragraph" w:customStyle="1" w:styleId="302C44D4E3A044628635B20F12CE32DF">
    <w:name w:val="302C44D4E3A044628635B20F12CE32DF"/>
  </w:style>
  <w:style w:type="paragraph" w:customStyle="1" w:styleId="B7B8914AAE9C41BFB6899E37FF0266E4">
    <w:name w:val="B7B8914AAE9C41BFB6899E37FF0266E4"/>
  </w:style>
  <w:style w:type="paragraph" w:customStyle="1" w:styleId="74823F1B367748AB858322DA8C162CBF">
    <w:name w:val="74823F1B367748AB858322DA8C162CBF"/>
  </w:style>
  <w:style w:type="paragraph" w:customStyle="1" w:styleId="0F6507C980D645F882F35E501A4E657A">
    <w:name w:val="0F6507C980D645F882F35E501A4E657A"/>
  </w:style>
  <w:style w:type="paragraph" w:customStyle="1" w:styleId="785820B4E65A4F66BACD8EB3953D3A89">
    <w:name w:val="785820B4E65A4F66BACD8EB3953D3A89"/>
  </w:style>
  <w:style w:type="paragraph" w:customStyle="1" w:styleId="ED397F3CE6AF4144B9608A3F1C010618">
    <w:name w:val="ED397F3CE6AF4144B9608A3F1C010618"/>
  </w:style>
  <w:style w:type="paragraph" w:customStyle="1" w:styleId="B795325BB51F4A4791B1B2D3C6E44220">
    <w:name w:val="B795325BB51F4A4791B1B2D3C6E44220"/>
  </w:style>
  <w:style w:type="paragraph" w:customStyle="1" w:styleId="D8DE5ECE81624EF4B1D918F8206035F9">
    <w:name w:val="D8DE5ECE81624EF4B1D918F8206035F9"/>
  </w:style>
  <w:style w:type="paragraph" w:customStyle="1" w:styleId="1F978266B7FD4EDF85CF5417079F3798">
    <w:name w:val="1F978266B7FD4EDF85CF5417079F3798"/>
  </w:style>
  <w:style w:type="paragraph" w:customStyle="1" w:styleId="D57467F43CB0450580B97835ABF4D20F">
    <w:name w:val="D57467F43CB0450580B97835ABF4D20F"/>
  </w:style>
  <w:style w:type="paragraph" w:customStyle="1" w:styleId="962A3BA5B1684AA0B2E2B6D3E0FBED21">
    <w:name w:val="962A3BA5B1684AA0B2E2B6D3E0FBED21"/>
  </w:style>
  <w:style w:type="paragraph" w:customStyle="1" w:styleId="A56DC6815FCD45F39F1660AE6B3FBB09">
    <w:name w:val="A56DC6815FCD45F39F1660AE6B3FBB09"/>
  </w:style>
  <w:style w:type="paragraph" w:customStyle="1" w:styleId="F1B9AEC72F3A41D6ADA6CF56A4BA2E26">
    <w:name w:val="F1B9AEC72F3A41D6ADA6CF56A4BA2E26"/>
  </w:style>
  <w:style w:type="paragraph" w:customStyle="1" w:styleId="4429C4F8D6724005A76AEA85502D5508">
    <w:name w:val="4429C4F8D6724005A76AEA85502D5508"/>
  </w:style>
  <w:style w:type="paragraph" w:customStyle="1" w:styleId="E1D9B60ACE0940328AC1A160F99AE514">
    <w:name w:val="E1D9B60ACE0940328AC1A160F99AE514"/>
  </w:style>
  <w:style w:type="paragraph" w:customStyle="1" w:styleId="CFF8B43DB2D14EADB742FB6E0EEACD6F">
    <w:name w:val="CFF8B43DB2D14EADB742FB6E0EEACD6F"/>
  </w:style>
  <w:style w:type="paragraph" w:customStyle="1" w:styleId="AFEA74DFFEF64EC3BB01297B99A4C3EF">
    <w:name w:val="AFEA74DFFEF64EC3BB01297B99A4C3EF"/>
  </w:style>
  <w:style w:type="paragraph" w:customStyle="1" w:styleId="FBF8EFC29C0A4F269F3CD79019DB49F7">
    <w:name w:val="FBF8EFC29C0A4F269F3CD79019DB49F7"/>
  </w:style>
  <w:style w:type="paragraph" w:customStyle="1" w:styleId="C2E1876054134BF0870186B31AF5408A">
    <w:name w:val="C2E1876054134BF0870186B31AF5408A"/>
  </w:style>
  <w:style w:type="paragraph" w:customStyle="1" w:styleId="35FC1998BD0B4823851DFE84DF12F458">
    <w:name w:val="35FC1998BD0B4823851DFE84DF12F458"/>
  </w:style>
  <w:style w:type="paragraph" w:customStyle="1" w:styleId="97553E9A6D0C4D96A11B2E5E58E0ABB3">
    <w:name w:val="97553E9A6D0C4D96A11B2E5E58E0ABB3"/>
  </w:style>
  <w:style w:type="paragraph" w:customStyle="1" w:styleId="24980075819D40B29800BA135D3DE8F0">
    <w:name w:val="24980075819D40B29800BA135D3DE8F0"/>
  </w:style>
  <w:style w:type="paragraph" w:customStyle="1" w:styleId="C0BBA1AFA14F42F78EF377E63208C062">
    <w:name w:val="C0BBA1AFA14F42F78EF377E63208C062"/>
  </w:style>
  <w:style w:type="paragraph" w:customStyle="1" w:styleId="DBAF7697BEA34D51A400036846C8B1A8">
    <w:name w:val="DBAF7697BEA34D51A400036846C8B1A8"/>
    <w:rsid w:val="004453B5"/>
  </w:style>
  <w:style w:type="paragraph" w:customStyle="1" w:styleId="390C06ABF3A24C839602AA6814D8FFDA">
    <w:name w:val="390C06ABF3A24C839602AA6814D8FFDA"/>
    <w:rsid w:val="004453B5"/>
  </w:style>
  <w:style w:type="paragraph" w:customStyle="1" w:styleId="049441D599A4481B96F7FDA6EA2E0AF1">
    <w:name w:val="049441D599A4481B96F7FDA6EA2E0AF1"/>
    <w:rsid w:val="004453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>Prateek Roy</dc:description>
  <cp:lastModifiedBy>Prateek Roy</cp:lastModifiedBy>
  <cp:revision>2</cp:revision>
  <cp:lastPrinted>2019-10-12T14:26:00Z</cp:lastPrinted>
  <dcterms:created xsi:type="dcterms:W3CDTF">2021-06-14T16:49:00Z</dcterms:created>
  <dcterms:modified xsi:type="dcterms:W3CDTF">2021-06-14T16:49:00Z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